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31F" w:rsidRPr="00552E9D" w:rsidRDefault="00E262FF" w:rsidP="00552E9D">
      <w:pPr>
        <w:pStyle w:val="Titolo1"/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2218788</wp:posOffset>
            </wp:positionH>
            <wp:positionV relativeFrom="paragraph">
              <wp:posOffset>-812409</wp:posOffset>
            </wp:positionV>
            <wp:extent cx="1905000" cy="1905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icciot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2D5" w:rsidRPr="00552E9D" w:rsidRDefault="00552E9D" w:rsidP="002E12D5">
      <w:pPr>
        <w:pStyle w:val="Data"/>
        <w:rPr>
          <w:lang w:val="it-IT"/>
        </w:rPr>
      </w:pPr>
      <w:r w:rsidRPr="00552E9D">
        <w:rPr>
          <w:lang w:val="it-IT"/>
        </w:rPr>
        <w:t>PROBLEM STATEMENT</w:t>
      </w:r>
    </w:p>
    <w:p w:rsidR="00FF2BAF" w:rsidRDefault="00FF2BAF" w:rsidP="00FF2BAF">
      <w:pPr>
        <w:pStyle w:val="Data"/>
        <w:rPr>
          <w:lang w:val="it-IT"/>
        </w:rPr>
      </w:pPr>
    </w:p>
    <w:p w:rsidR="00FF2BAF" w:rsidRPr="00FF2BAF" w:rsidRDefault="00FF2BAF" w:rsidP="00FF2BAF">
      <w:pPr>
        <w:pStyle w:val="Data"/>
        <w:rPr>
          <w:sz w:val="24"/>
          <w:lang w:val="it-IT"/>
        </w:rPr>
      </w:pPr>
      <w:r w:rsidRPr="00FF2BAF">
        <w:rPr>
          <w:sz w:val="24"/>
          <w:lang w:val="it-IT"/>
        </w:rPr>
        <w:t>PROBLEM DOMAIN</w:t>
      </w:r>
    </w:p>
    <w:p w:rsidR="009E7622" w:rsidRPr="00552E9D" w:rsidRDefault="00007C7D" w:rsidP="00F36581">
      <w:pPr>
        <w:jc w:val="both"/>
        <w:rPr>
          <w:lang w:val="it-IT"/>
        </w:rPr>
      </w:pPr>
      <w:r>
        <w:rPr>
          <w:lang w:val="it-IT"/>
        </w:rPr>
        <w:t>Siamo ormai nel 2019</w:t>
      </w:r>
      <w:bookmarkStart w:id="0" w:name="_GoBack"/>
      <w:bookmarkEnd w:id="0"/>
      <w:r w:rsidR="001B6CE8">
        <w:rPr>
          <w:lang w:val="it-IT"/>
        </w:rPr>
        <w:t>. L’informatica e la tecnologia si sono diramate in largo modo ma nonostante ciò c’è chi ancora sul mercato spreca il proprio tempo nel conteggio e/o gestione delle finanze della propria attività. Addirittura, nelle piccole aziende, il proprietario assume il ruolo di operaio, magazziniere, commercialista… e tra le tante attività non tiene traccia de</w:t>
      </w:r>
      <w:r w:rsidR="00F36581">
        <w:rPr>
          <w:lang w:val="it-IT"/>
        </w:rPr>
        <w:t xml:space="preserve">lle </w:t>
      </w:r>
      <w:r w:rsidR="001B6CE8">
        <w:rPr>
          <w:lang w:val="it-IT"/>
        </w:rPr>
        <w:t>su</w:t>
      </w:r>
      <w:r w:rsidR="00F36581">
        <w:rPr>
          <w:lang w:val="it-IT"/>
        </w:rPr>
        <w:t>e</w:t>
      </w:r>
      <w:r w:rsidR="001B6CE8">
        <w:rPr>
          <w:lang w:val="it-IT"/>
        </w:rPr>
        <w:t xml:space="preserve"> </w:t>
      </w:r>
      <w:r w:rsidR="00D35096">
        <w:rPr>
          <w:lang w:val="it-IT"/>
        </w:rPr>
        <w:t>spese rapportate</w:t>
      </w:r>
      <w:r w:rsidR="00F36581">
        <w:rPr>
          <w:lang w:val="it-IT"/>
        </w:rPr>
        <w:t xml:space="preserve"> ai suoi guadagni</w:t>
      </w:r>
      <w:r w:rsidR="001B6CE8">
        <w:rPr>
          <w:lang w:val="it-IT"/>
        </w:rPr>
        <w:t xml:space="preserve">. </w:t>
      </w:r>
      <w:r w:rsidR="00F36581">
        <w:rPr>
          <w:lang w:val="it-IT"/>
        </w:rPr>
        <w:t>Tra le varie attività quella che più necessita di una gestione finanziaria è la pasticceria. Riferendoci ad un’attività alimentare in economia si parla di food-cost: u</w:t>
      </w:r>
      <w:r w:rsidR="00F36581" w:rsidRPr="00F36581">
        <w:rPr>
          <w:lang w:val="it-IT"/>
        </w:rPr>
        <w:t>n valore fondamentale in percentuale che stabilisce il rapporto fra il costo delle materie p</w:t>
      </w:r>
      <w:r w:rsidR="00F36581">
        <w:rPr>
          <w:lang w:val="it-IT"/>
        </w:rPr>
        <w:t xml:space="preserve">rime usate per la produzione </w:t>
      </w:r>
      <w:r w:rsidR="00F36581" w:rsidRPr="00F36581">
        <w:rPr>
          <w:lang w:val="it-IT"/>
        </w:rPr>
        <w:t>ed il prezzo di vendita al fine di conseguire un utile.</w:t>
      </w:r>
    </w:p>
    <w:p w:rsidR="009E7622" w:rsidRPr="00570DBC" w:rsidRDefault="00F36581" w:rsidP="00D35096">
      <w:pPr>
        <w:jc w:val="both"/>
        <w:rPr>
          <w:lang w:val="it-IT"/>
        </w:rPr>
      </w:pPr>
      <w:r>
        <w:rPr>
          <w:lang w:val="it-IT"/>
        </w:rPr>
        <w:t xml:space="preserve">L’idea è quella di gestire per mezzo di un </w:t>
      </w:r>
      <w:r w:rsidR="00072501">
        <w:rPr>
          <w:lang w:val="it-IT"/>
        </w:rPr>
        <w:t>sistema informatico</w:t>
      </w:r>
      <w:r>
        <w:rPr>
          <w:lang w:val="it-IT"/>
        </w:rPr>
        <w:t xml:space="preserve"> le finanze relative ad un</w:t>
      </w:r>
      <w:r w:rsidR="00EA6742">
        <w:rPr>
          <w:lang w:val="it-IT"/>
        </w:rPr>
        <w:t xml:space="preserve">a </w:t>
      </w:r>
      <w:r w:rsidR="00306EDC">
        <w:rPr>
          <w:lang w:val="it-IT"/>
        </w:rPr>
        <w:t>pasticceria</w:t>
      </w:r>
      <w:r w:rsidR="00D35096">
        <w:rPr>
          <w:lang w:val="it-IT"/>
        </w:rPr>
        <w:t xml:space="preserve">, ramo in cui le materie prime e manodopera sono tra le attività che richiedono più spese. Si punta ad isolare l’azienda dal dispendioso impegno di realizzare conti e organizzare nel più ottimizzato modo l’organizzazione di </w:t>
      </w:r>
      <w:r w:rsidR="00340F06">
        <w:rPr>
          <w:lang w:val="it-IT"/>
        </w:rPr>
        <w:t>finanze</w:t>
      </w:r>
      <w:r w:rsidR="00D35096">
        <w:rPr>
          <w:lang w:val="it-IT"/>
        </w:rPr>
        <w:t xml:space="preserve">, </w:t>
      </w:r>
      <w:r w:rsidR="00340F06">
        <w:rPr>
          <w:lang w:val="it-IT"/>
        </w:rPr>
        <w:t xml:space="preserve">prodotti </w:t>
      </w:r>
      <w:r w:rsidR="00D35096">
        <w:rPr>
          <w:lang w:val="it-IT"/>
        </w:rPr>
        <w:t>e ricette.</w:t>
      </w:r>
    </w:p>
    <w:p w:rsidR="00DC6DF9" w:rsidRDefault="00647D39" w:rsidP="009E7622">
      <w:pPr>
        <w:jc w:val="both"/>
        <w:rPr>
          <w:lang w:val="it-IT"/>
        </w:rPr>
      </w:pPr>
      <w:r>
        <w:rPr>
          <w:lang w:val="it-IT"/>
        </w:rPr>
        <w:t xml:space="preserve">Oggi, </w:t>
      </w:r>
      <w:r w:rsidR="001B6CE8">
        <w:rPr>
          <w:lang w:val="it-IT"/>
        </w:rPr>
        <w:t>la maggior parte delle pasticcerie, non utilizza software gestionali legati al food-cost per gestire le proprie finanze.</w:t>
      </w:r>
      <w:r w:rsidR="00AC24C6">
        <w:rPr>
          <w:lang w:val="it-IT"/>
        </w:rPr>
        <w:t xml:space="preserve"> Tante operazioni ripetitive, se effettuate, vengono svolte da persone che potrebbero occupare il loro tempo per compiti molto più importanti ed aumentare la produzione riuscendo magari a soddisfare clienti che fino ad ora sono stati respinti per il poco tempo a disposizione. </w:t>
      </w:r>
      <w:r w:rsidR="009E7622" w:rsidRPr="009E7622">
        <w:rPr>
          <w:lang w:val="it-IT"/>
        </w:rPr>
        <w:t>Non tenere conto degli sprechi o degli scarti è un errore frequente quan</w:t>
      </w:r>
      <w:r w:rsidR="009E7622">
        <w:rPr>
          <w:lang w:val="it-IT"/>
        </w:rPr>
        <w:t xml:space="preserve">do si </w:t>
      </w:r>
      <w:r w:rsidR="000B644F">
        <w:rPr>
          <w:lang w:val="it-IT"/>
        </w:rPr>
        <w:t>analizzano le spese</w:t>
      </w:r>
      <w:r w:rsidR="009E7622">
        <w:rPr>
          <w:lang w:val="it-IT"/>
        </w:rPr>
        <w:t>.</w:t>
      </w:r>
    </w:p>
    <w:p w:rsidR="009E7622" w:rsidRPr="00647D39" w:rsidRDefault="009E7622" w:rsidP="009E7622">
      <w:pPr>
        <w:jc w:val="both"/>
        <w:rPr>
          <w:lang w:val="it-IT"/>
        </w:rPr>
      </w:pPr>
      <w:r w:rsidRPr="009E7622">
        <w:rPr>
          <w:lang w:val="it-IT"/>
        </w:rPr>
        <w:t xml:space="preserve">A fine anno poi, bisogna prestare molta attenzione per non </w:t>
      </w:r>
      <w:r w:rsidR="00072501">
        <w:rPr>
          <w:lang w:val="it-IT"/>
        </w:rPr>
        <w:t>avere dati incongruenti</w:t>
      </w:r>
      <w:r>
        <w:rPr>
          <w:lang w:val="it-IT"/>
        </w:rPr>
        <w:t xml:space="preserve">. </w:t>
      </w:r>
      <w:r w:rsidRPr="009E7622">
        <w:rPr>
          <w:lang w:val="it-IT"/>
        </w:rPr>
        <w:t>Se un ristorante organi</w:t>
      </w:r>
      <w:r>
        <w:rPr>
          <w:lang w:val="it-IT"/>
        </w:rPr>
        <w:t xml:space="preserve">zza il cenone per San Silvestro </w:t>
      </w:r>
      <w:r w:rsidRPr="009E7622">
        <w:rPr>
          <w:lang w:val="it-IT"/>
        </w:rPr>
        <w:t>fa acquisti importanti a fine dicembre e incassa in gennaio. Se non tiene conto del cambio di data rischia di avere costi altissimi in dicembre e alti ricavi in gennaio, una valutazione che non è e</w:t>
      </w:r>
      <w:r>
        <w:rPr>
          <w:lang w:val="it-IT"/>
        </w:rPr>
        <w:t>spressione fedele della realtà.</w:t>
      </w:r>
    </w:p>
    <w:p w:rsidR="00AC24C6" w:rsidRPr="00552E9D" w:rsidRDefault="00AC24C6" w:rsidP="00DC6DF9">
      <w:pPr>
        <w:jc w:val="both"/>
        <w:rPr>
          <w:shd w:val="clear" w:color="auto" w:fill="FFFFFF"/>
          <w:lang w:val="it-IT" w:eastAsia="en-US"/>
        </w:rPr>
      </w:pPr>
      <w:r w:rsidRPr="00AC24C6">
        <w:rPr>
          <w:shd w:val="clear" w:color="auto" w:fill="FFFFFF"/>
          <w:lang w:val="it-IT" w:eastAsia="en-US"/>
        </w:rPr>
        <w:lastRenderedPageBreak/>
        <w:t>Non basta disporre di un bel locale, avere una buona cucina e offrire un servizio impeccabile perché un ristorante abbia successo. Bisogna che i conti tornino e per questo ci vuole una consapevolezza sui costi che nella ristorazione italiana troppo spesso manca.</w:t>
      </w:r>
      <w:r w:rsidR="009E7622">
        <w:rPr>
          <w:shd w:val="clear" w:color="auto" w:fill="FFFFFF"/>
          <w:lang w:val="it-IT" w:eastAsia="en-US"/>
        </w:rPr>
        <w:t xml:space="preserve"> </w:t>
      </w:r>
    </w:p>
    <w:p w:rsidR="00EB6D54" w:rsidRDefault="00B62FE1" w:rsidP="00FF2BAF">
      <w:pPr>
        <w:pStyle w:val="Data"/>
        <w:rPr>
          <w:sz w:val="24"/>
          <w:shd w:val="clear" w:color="auto" w:fill="FFFFFF"/>
          <w:lang w:val="it-IT" w:eastAsia="en-US"/>
        </w:rPr>
      </w:pPr>
      <w:r w:rsidRPr="002E12D5">
        <w:rPr>
          <w:sz w:val="24"/>
          <w:shd w:val="clear" w:color="auto" w:fill="FFFFFF"/>
          <w:lang w:val="it-IT" w:eastAsia="en-US"/>
        </w:rPr>
        <w:t>SCENARIOS</w:t>
      </w:r>
    </w:p>
    <w:p w:rsidR="000A1B45" w:rsidRDefault="000A1B45" w:rsidP="00FF2BAF">
      <w:pPr>
        <w:pStyle w:val="Data"/>
        <w:rPr>
          <w:sz w:val="24"/>
          <w:shd w:val="clear" w:color="auto" w:fill="FFFFFF"/>
          <w:lang w:val="it-IT" w:eastAsia="en-US"/>
        </w:rPr>
      </w:pPr>
    </w:p>
    <w:p w:rsidR="000A1B45" w:rsidRPr="000A1B45" w:rsidRDefault="000A1B45" w:rsidP="00744C52">
      <w:pPr>
        <w:pStyle w:val="Data"/>
        <w:ind w:right="18"/>
        <w:rPr>
          <w:b w:val="0"/>
          <w:sz w:val="24"/>
          <w:shd w:val="clear" w:color="auto" w:fill="FFFFFF"/>
          <w:lang w:val="it-IT" w:eastAsia="en-US"/>
        </w:rPr>
      </w:pPr>
      <w:r w:rsidRPr="000A1B45">
        <w:rPr>
          <w:b w:val="0"/>
          <w:sz w:val="24"/>
          <w:shd w:val="clear" w:color="auto" w:fill="FFFFFF"/>
          <w:lang w:val="it-IT" w:eastAsia="en-US"/>
        </w:rPr>
        <w:tab/>
        <w:t>G = Giuseppe</w:t>
      </w:r>
      <w:r w:rsidR="00B309FB">
        <w:rPr>
          <w:b w:val="0"/>
          <w:sz w:val="24"/>
          <w:shd w:val="clear" w:color="auto" w:fill="FFFFFF"/>
          <w:lang w:val="it-IT" w:eastAsia="en-US"/>
        </w:rPr>
        <w:t xml:space="preserve"> </w:t>
      </w:r>
      <w:r w:rsidR="00744C52">
        <w:rPr>
          <w:b w:val="0"/>
          <w:sz w:val="24"/>
          <w:shd w:val="clear" w:color="auto" w:fill="FFFFFF"/>
          <w:lang w:val="it-IT" w:eastAsia="en-US"/>
        </w:rPr>
        <w:t>–</w:t>
      </w:r>
      <w:r w:rsidR="00B309FB">
        <w:rPr>
          <w:b w:val="0"/>
          <w:sz w:val="24"/>
          <w:shd w:val="clear" w:color="auto" w:fill="FFFFFF"/>
          <w:lang w:val="it-IT" w:eastAsia="en-US"/>
        </w:rPr>
        <w:t xml:space="preserve"> </w:t>
      </w:r>
      <w:r w:rsidR="00224477">
        <w:rPr>
          <w:b w:val="0"/>
          <w:sz w:val="24"/>
          <w:shd w:val="clear" w:color="auto" w:fill="FFFFFF"/>
          <w:lang w:val="it-IT" w:eastAsia="en-US"/>
        </w:rPr>
        <w:t>C = Carlo – M = Mario</w:t>
      </w:r>
      <w:r w:rsidR="00744C52">
        <w:rPr>
          <w:b w:val="0"/>
          <w:sz w:val="24"/>
          <w:shd w:val="clear" w:color="auto" w:fill="FFFFFF"/>
          <w:lang w:val="it-IT" w:eastAsia="en-US"/>
        </w:rPr>
        <w:t xml:space="preserve"> – P = Pasquale</w:t>
      </w:r>
    </w:p>
    <w:p w:rsidR="00B62FE1" w:rsidRPr="00CF6A7A" w:rsidRDefault="00EB6D54" w:rsidP="00316553">
      <w:pPr>
        <w:pStyle w:val="Paragrafoelenco"/>
        <w:numPr>
          <w:ilvl w:val="0"/>
          <w:numId w:val="10"/>
        </w:numPr>
        <w:jc w:val="both"/>
        <w:rPr>
          <w:b/>
          <w:i/>
          <w:shd w:val="clear" w:color="auto" w:fill="FFFFFF"/>
          <w:lang w:val="it-IT" w:eastAsia="en-US"/>
        </w:rPr>
      </w:pPr>
      <w:r w:rsidRPr="00CF6A7A">
        <w:rPr>
          <w:b/>
          <w:i/>
          <w:shd w:val="clear" w:color="auto" w:fill="FFFFFF"/>
          <w:lang w:val="it-IT" w:eastAsia="en-US"/>
        </w:rPr>
        <w:t>GESTIONE FINANZE</w:t>
      </w:r>
    </w:p>
    <w:p w:rsidR="0059395F" w:rsidRPr="008177CD" w:rsidRDefault="000A1B45" w:rsidP="008177CD">
      <w:pPr>
        <w:pStyle w:val="Paragrafoelenco"/>
        <w:ind w:left="709"/>
        <w:jc w:val="both"/>
        <w:rPr>
          <w:lang w:val="it-IT"/>
        </w:rPr>
      </w:pPr>
      <w:r>
        <w:rPr>
          <w:lang w:val="it-IT"/>
        </w:rPr>
        <w:t>Ogni mattina Giuseppe (G)</w:t>
      </w:r>
      <w:r w:rsidR="00C059E0">
        <w:rPr>
          <w:lang w:val="it-IT"/>
        </w:rPr>
        <w:t xml:space="preserve">, amministratore del sistema, </w:t>
      </w:r>
      <w:r>
        <w:rPr>
          <w:lang w:val="it-IT"/>
        </w:rPr>
        <w:t xml:space="preserve">si </w:t>
      </w:r>
      <w:r w:rsidR="0036313C">
        <w:rPr>
          <w:lang w:val="it-IT"/>
        </w:rPr>
        <w:t>collega con il suo laptop, tablet o pc al sistema digitando ne</w:t>
      </w:r>
      <w:r w:rsidR="00072E36">
        <w:rPr>
          <w:lang w:val="it-IT"/>
        </w:rPr>
        <w:t>lla barra degli indirizzi di un</w:t>
      </w:r>
      <w:r w:rsidR="008177CD">
        <w:rPr>
          <w:lang w:val="it-IT"/>
        </w:rPr>
        <w:t xml:space="preserve"> suo comune browser pasticciotto.com</w:t>
      </w:r>
      <w:r w:rsidR="0036313C">
        <w:rPr>
          <w:lang w:val="it-IT"/>
        </w:rPr>
        <w:t xml:space="preserve">. Per permettere l’autenticazione e mostrare i dati relativi alla azienda di </w:t>
      </w:r>
      <w:r>
        <w:rPr>
          <w:lang w:val="it-IT"/>
        </w:rPr>
        <w:t xml:space="preserve">G, il sistema mostra un form </w:t>
      </w:r>
      <w:r w:rsidR="0036313C">
        <w:rPr>
          <w:lang w:val="it-IT"/>
        </w:rPr>
        <w:t>con due campi di testo nei quali inseri</w:t>
      </w:r>
      <w:r>
        <w:rPr>
          <w:lang w:val="it-IT"/>
        </w:rPr>
        <w:t xml:space="preserve">re una username e una password. G inserisce la sua username e la sua password e </w:t>
      </w:r>
      <w:r w:rsidR="0036313C">
        <w:rPr>
          <w:lang w:val="it-IT"/>
        </w:rPr>
        <w:t xml:space="preserve">clicca sul pulsante &lt;LOGIN&gt;. </w:t>
      </w:r>
      <w:r>
        <w:rPr>
          <w:lang w:val="it-IT"/>
        </w:rPr>
        <w:t xml:space="preserve">Il sistema </w:t>
      </w:r>
      <w:r w:rsidR="0036313C">
        <w:rPr>
          <w:lang w:val="it-IT"/>
        </w:rPr>
        <w:t xml:space="preserve">non riconosce i dati </w:t>
      </w:r>
      <w:r>
        <w:rPr>
          <w:lang w:val="it-IT"/>
        </w:rPr>
        <w:t xml:space="preserve">e </w:t>
      </w:r>
      <w:r w:rsidR="0036313C">
        <w:rPr>
          <w:lang w:val="it-IT"/>
        </w:rPr>
        <w:t xml:space="preserve">mostra un alert avvisando </w:t>
      </w:r>
      <w:r>
        <w:rPr>
          <w:lang w:val="it-IT"/>
        </w:rPr>
        <w:t>G</w:t>
      </w:r>
      <w:r w:rsidR="0036313C">
        <w:rPr>
          <w:lang w:val="it-IT"/>
        </w:rPr>
        <w:t xml:space="preserve"> che i dati immessi sono errati. </w:t>
      </w:r>
      <w:r>
        <w:rPr>
          <w:lang w:val="it-IT"/>
        </w:rPr>
        <w:t xml:space="preserve">G ripete l’inserimento dei dati. Il sistema riconosce l’accesso e mostra l’area personale di G come indicato in </w:t>
      </w:r>
      <w:r w:rsidRPr="00C059E0">
        <w:rPr>
          <w:b/>
          <w:lang w:val="it-IT"/>
        </w:rPr>
        <w:t>figura 1.1</w:t>
      </w:r>
      <w:r>
        <w:rPr>
          <w:lang w:val="it-IT"/>
        </w:rPr>
        <w:t>.  G clicca sul pulsante &lt;FINANZE&gt;</w:t>
      </w:r>
      <w:r w:rsidR="001E52B2">
        <w:rPr>
          <w:lang w:val="it-IT"/>
        </w:rPr>
        <w:t>.</w:t>
      </w:r>
      <w:r>
        <w:rPr>
          <w:lang w:val="it-IT"/>
        </w:rPr>
        <w:t xml:space="preserve"> Il sistema mostra una </w:t>
      </w:r>
      <w:r w:rsidR="001E52B2">
        <w:rPr>
          <w:lang w:val="it-IT"/>
        </w:rPr>
        <w:t xml:space="preserve">interfaccia </w:t>
      </w:r>
      <w:r w:rsidR="008177CD">
        <w:rPr>
          <w:lang w:val="it-IT"/>
        </w:rPr>
        <w:t xml:space="preserve">che presenta </w:t>
      </w:r>
      <w:r w:rsidR="008053AE">
        <w:rPr>
          <w:lang w:val="it-IT"/>
        </w:rPr>
        <w:t>u</w:t>
      </w:r>
      <w:r w:rsidR="00B87E62">
        <w:rPr>
          <w:lang w:val="it-IT"/>
        </w:rPr>
        <w:t xml:space="preserve">na tabella </w:t>
      </w:r>
      <w:r w:rsidR="008177CD">
        <w:rPr>
          <w:lang w:val="it-IT"/>
        </w:rPr>
        <w:t xml:space="preserve">che indica i </w:t>
      </w:r>
      <w:r w:rsidR="008053AE">
        <w:rPr>
          <w:lang w:val="it-IT"/>
        </w:rPr>
        <w:t>prodotti</w:t>
      </w:r>
      <w:r w:rsidR="001E52B2">
        <w:rPr>
          <w:lang w:val="it-IT"/>
        </w:rPr>
        <w:t xml:space="preserve"> </w:t>
      </w:r>
      <w:r w:rsidR="008177CD">
        <w:rPr>
          <w:lang w:val="it-IT"/>
        </w:rPr>
        <w:t>con</w:t>
      </w:r>
      <w:r w:rsidR="008053AE">
        <w:rPr>
          <w:lang w:val="it-IT"/>
        </w:rPr>
        <w:t xml:space="preserve"> relativi p</w:t>
      </w:r>
      <w:r w:rsidR="00C059E0">
        <w:rPr>
          <w:lang w:val="it-IT"/>
        </w:rPr>
        <w:t xml:space="preserve">rezzi di acquisto e di vendita come rappresentato in </w:t>
      </w:r>
      <w:r w:rsidR="00C059E0" w:rsidRPr="00C059E0">
        <w:rPr>
          <w:b/>
          <w:lang w:val="it-IT"/>
        </w:rPr>
        <w:t>figura 1.2</w:t>
      </w:r>
      <w:r w:rsidR="008177CD">
        <w:rPr>
          <w:lang w:val="it-IT"/>
        </w:rPr>
        <w:t>. G osservando la tabella si accorge di dover aumentare il prezzo della torta ai frutti di bosco. Nella colonna “Prezzo di vendita” della tabella, G clicca sul pulsante + per aumentare il suo valore di una unità. Il sistema mostra nella tabella il valore incrementato.</w:t>
      </w:r>
    </w:p>
    <w:p w:rsidR="0059395F" w:rsidRDefault="0059395F" w:rsidP="008177CD">
      <w:pPr>
        <w:pStyle w:val="Paragrafoelenco"/>
        <w:keepNext/>
        <w:ind w:left="0"/>
        <w:jc w:val="center"/>
      </w:pPr>
      <w:r>
        <w:rPr>
          <w:noProof/>
          <w:lang w:val="it-IT"/>
        </w:rPr>
        <w:lastRenderedPageBreak/>
        <w:drawing>
          <wp:inline distT="0" distB="0" distL="0" distR="0">
            <wp:extent cx="4588931" cy="34417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are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489" cy="34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5F" w:rsidRDefault="0059395F" w:rsidP="0059395F">
      <w:pPr>
        <w:pStyle w:val="Didascalia"/>
        <w:jc w:val="center"/>
        <w:rPr>
          <w:lang w:val="it-IT"/>
        </w:rPr>
      </w:pPr>
      <w:r>
        <w:t xml:space="preserve">Figura </w:t>
      </w:r>
      <w:fldSimple w:instr=" SEQ Figura \* ARABIC ">
        <w:r w:rsidR="00612CBD">
          <w:rPr>
            <w:noProof/>
          </w:rPr>
          <w:t>1</w:t>
        </w:r>
      </w:fldSimple>
      <w:r>
        <w:t>.1</w:t>
      </w:r>
    </w:p>
    <w:p w:rsidR="0059395F" w:rsidRDefault="0059395F" w:rsidP="0059395F">
      <w:pPr>
        <w:pStyle w:val="Paragrafoelenco"/>
        <w:jc w:val="both"/>
        <w:rPr>
          <w:lang w:val="it-IT"/>
        </w:rPr>
      </w:pPr>
    </w:p>
    <w:p w:rsidR="0059395F" w:rsidRDefault="0059395F" w:rsidP="008177CD">
      <w:pPr>
        <w:pStyle w:val="Paragrafoelenco"/>
        <w:keepNext/>
        <w:ind w:left="0"/>
        <w:jc w:val="center"/>
      </w:pPr>
      <w:r>
        <w:rPr>
          <w:noProof/>
          <w:lang w:val="it-IT"/>
        </w:rPr>
        <w:drawing>
          <wp:inline distT="0" distB="0" distL="0" distR="0">
            <wp:extent cx="4575936" cy="343195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5F" w:rsidRDefault="0059395F" w:rsidP="0059395F">
      <w:pPr>
        <w:pStyle w:val="Didascalia"/>
        <w:jc w:val="center"/>
      </w:pPr>
      <w:r>
        <w:t>Figura 1.2</w:t>
      </w:r>
    </w:p>
    <w:p w:rsidR="008177CD" w:rsidRPr="008177CD" w:rsidRDefault="008177CD" w:rsidP="008177CD">
      <w:pPr>
        <w:pStyle w:val="Paragrafoelenco"/>
        <w:numPr>
          <w:ilvl w:val="0"/>
          <w:numId w:val="10"/>
        </w:numPr>
        <w:jc w:val="both"/>
        <w:rPr>
          <w:b/>
          <w:i/>
          <w:shd w:val="clear" w:color="auto" w:fill="FFFFFF"/>
          <w:lang w:val="it-IT" w:eastAsia="en-US"/>
        </w:rPr>
      </w:pPr>
      <w:r>
        <w:rPr>
          <w:b/>
          <w:i/>
          <w:shd w:val="clear" w:color="auto" w:fill="FFFFFF"/>
          <w:lang w:val="it-IT" w:eastAsia="en-US"/>
        </w:rPr>
        <w:lastRenderedPageBreak/>
        <w:t>VISUALIZZAZIONE GRAFICI</w:t>
      </w:r>
      <w:r w:rsidR="00AA71C6">
        <w:rPr>
          <w:b/>
          <w:i/>
          <w:shd w:val="clear" w:color="auto" w:fill="FFFFFF"/>
          <w:lang w:val="it-IT" w:eastAsia="en-US"/>
        </w:rPr>
        <w:t xml:space="preserve"> FINANZE TRA DUE DATE</w:t>
      </w:r>
    </w:p>
    <w:p w:rsidR="00AA71C6" w:rsidRDefault="00AA71C6" w:rsidP="008177CD">
      <w:pPr>
        <w:pStyle w:val="Paragrafoelenco"/>
        <w:ind w:left="709"/>
        <w:jc w:val="both"/>
        <w:rPr>
          <w:lang w:val="it-IT"/>
        </w:rPr>
      </w:pPr>
      <w:r>
        <w:rPr>
          <w:lang w:val="it-IT"/>
        </w:rPr>
        <w:t>G è autenticato nel sistema con il ruolo di amministratore.</w:t>
      </w:r>
    </w:p>
    <w:p w:rsidR="00AA71C6" w:rsidRDefault="008177CD" w:rsidP="00AA71C6">
      <w:pPr>
        <w:pStyle w:val="Paragrafoelenco"/>
        <w:ind w:left="709"/>
        <w:jc w:val="both"/>
        <w:rPr>
          <w:lang w:val="it-IT"/>
        </w:rPr>
      </w:pPr>
      <w:r>
        <w:rPr>
          <w:lang w:val="it-IT"/>
        </w:rPr>
        <w:t>G clicca sul pulsante &lt;</w:t>
      </w:r>
      <w:r w:rsidR="00AA71C6">
        <w:rPr>
          <w:lang w:val="it-IT"/>
        </w:rPr>
        <w:t>GRAFICI</w:t>
      </w:r>
      <w:r>
        <w:rPr>
          <w:lang w:val="it-IT"/>
        </w:rPr>
        <w:t>&gt;</w:t>
      </w:r>
      <w:r w:rsidR="00AA71C6">
        <w:rPr>
          <w:lang w:val="it-IT"/>
        </w:rPr>
        <w:t xml:space="preserve"> per vedere l’andamento della sua attività</w:t>
      </w:r>
      <w:r>
        <w:rPr>
          <w:lang w:val="it-IT"/>
        </w:rPr>
        <w:t xml:space="preserve">. </w:t>
      </w:r>
      <w:r w:rsidR="00AA71C6">
        <w:rPr>
          <w:lang w:val="it-IT"/>
        </w:rPr>
        <w:t xml:space="preserve">Il sistema mostra due grafici come in </w:t>
      </w:r>
      <w:r w:rsidR="00B02319">
        <w:rPr>
          <w:b/>
          <w:lang w:val="it-IT"/>
        </w:rPr>
        <w:t>figura 4</w:t>
      </w:r>
      <w:r w:rsidR="00AA71C6" w:rsidRPr="00AA71C6">
        <w:rPr>
          <w:b/>
          <w:lang w:val="it-IT"/>
        </w:rPr>
        <w:t>.1</w:t>
      </w:r>
      <w:r w:rsidR="00AA71C6">
        <w:rPr>
          <w:lang w:val="it-IT"/>
        </w:rPr>
        <w:t xml:space="preserve">. G immette nei campi dati l’intervallo di date (da – a) che vuole visualizzare sui grafici. Il sistema mostra due grafici a linea. Sulla destra quello delle entrate, a sinistra quello delle uscite. </w:t>
      </w:r>
    </w:p>
    <w:p w:rsidR="00AA71C6" w:rsidRPr="00AA71C6" w:rsidRDefault="00AA71C6" w:rsidP="00AA71C6">
      <w:pPr>
        <w:pStyle w:val="Paragrafoelenco"/>
        <w:ind w:left="709"/>
        <w:jc w:val="both"/>
        <w:rPr>
          <w:lang w:val="it-IT"/>
        </w:rPr>
      </w:pPr>
    </w:p>
    <w:p w:rsidR="00AA71C6" w:rsidRPr="00AA71C6" w:rsidRDefault="00AA71C6" w:rsidP="00AA71C6">
      <w:pPr>
        <w:pStyle w:val="Paragrafoelenco"/>
        <w:numPr>
          <w:ilvl w:val="0"/>
          <w:numId w:val="10"/>
        </w:numPr>
        <w:jc w:val="both"/>
        <w:rPr>
          <w:b/>
          <w:i/>
          <w:shd w:val="clear" w:color="auto" w:fill="FFFFFF"/>
          <w:lang w:val="it-IT" w:eastAsia="en-US"/>
        </w:rPr>
      </w:pPr>
      <w:r>
        <w:rPr>
          <w:b/>
          <w:i/>
          <w:shd w:val="clear" w:color="auto" w:fill="FFFFFF"/>
          <w:lang w:val="it-IT" w:eastAsia="en-US"/>
        </w:rPr>
        <w:t>INSERIMENTO NUOVA ENTRATA</w:t>
      </w:r>
    </w:p>
    <w:p w:rsidR="00AA71C6" w:rsidRDefault="00AA71C6" w:rsidP="00AA71C6">
      <w:pPr>
        <w:pStyle w:val="Paragrafoelenco"/>
        <w:ind w:left="709"/>
        <w:jc w:val="both"/>
        <w:rPr>
          <w:lang w:val="it-IT"/>
        </w:rPr>
      </w:pPr>
      <w:r>
        <w:rPr>
          <w:lang w:val="it-IT"/>
        </w:rPr>
        <w:t>G è autenticato nel sistema con il ruolo di amministratore.</w:t>
      </w:r>
    </w:p>
    <w:p w:rsidR="00AA71C6" w:rsidRDefault="00AA71C6" w:rsidP="00AA71C6">
      <w:pPr>
        <w:pStyle w:val="Paragrafoelenco"/>
        <w:ind w:left="709"/>
        <w:jc w:val="both"/>
        <w:rPr>
          <w:lang w:val="it-IT"/>
        </w:rPr>
      </w:pPr>
      <w:r>
        <w:rPr>
          <w:lang w:val="it-IT"/>
        </w:rPr>
        <w:t xml:space="preserve">G clicca sul pulsante &lt;GRAFICI&gt; per inserire una nuova entrata. Il sistema un’interfaccia che presenta due pulsanti. G clicca sul pulsante &lt;Nuova Entrata&gt; come mostrato in </w:t>
      </w:r>
      <w:r w:rsidRPr="00AA71C6">
        <w:rPr>
          <w:b/>
          <w:lang w:val="it-IT"/>
        </w:rPr>
        <w:t>f</w:t>
      </w:r>
      <w:r w:rsidR="00B02319">
        <w:rPr>
          <w:b/>
          <w:lang w:val="it-IT"/>
        </w:rPr>
        <w:t>igura 4</w:t>
      </w:r>
      <w:r w:rsidRPr="00AA71C6">
        <w:rPr>
          <w:b/>
          <w:lang w:val="it-IT"/>
        </w:rPr>
        <w:t>.1</w:t>
      </w:r>
      <w:r>
        <w:rPr>
          <w:b/>
          <w:lang w:val="it-IT"/>
        </w:rPr>
        <w:t xml:space="preserve">. </w:t>
      </w:r>
      <w:r>
        <w:rPr>
          <w:lang w:val="it-IT"/>
        </w:rPr>
        <w:t>Il sistema mostra un form nel quale inserire nome, data e importo. G clicca sul pulsante &lt;SALVA&gt; per memorizzare i dati nel sistema.</w:t>
      </w:r>
    </w:p>
    <w:p w:rsidR="00AA71C6" w:rsidRDefault="00AA71C6" w:rsidP="00AA71C6">
      <w:pPr>
        <w:pStyle w:val="Paragrafoelenco"/>
        <w:ind w:left="709"/>
        <w:jc w:val="both"/>
        <w:rPr>
          <w:lang w:val="it-IT"/>
        </w:rPr>
      </w:pPr>
    </w:p>
    <w:p w:rsidR="00AA71C6" w:rsidRPr="00AA71C6" w:rsidRDefault="00AA71C6" w:rsidP="00AA71C6">
      <w:pPr>
        <w:pStyle w:val="Paragrafoelenco"/>
        <w:numPr>
          <w:ilvl w:val="0"/>
          <w:numId w:val="10"/>
        </w:numPr>
        <w:jc w:val="both"/>
        <w:rPr>
          <w:b/>
          <w:i/>
          <w:shd w:val="clear" w:color="auto" w:fill="FFFFFF"/>
          <w:lang w:val="it-IT" w:eastAsia="en-US"/>
        </w:rPr>
      </w:pPr>
      <w:r>
        <w:rPr>
          <w:b/>
          <w:i/>
          <w:shd w:val="clear" w:color="auto" w:fill="FFFFFF"/>
          <w:lang w:val="it-IT" w:eastAsia="en-US"/>
        </w:rPr>
        <w:t>INSERIMENTO NUOVA USCITA</w:t>
      </w:r>
    </w:p>
    <w:p w:rsidR="00AA71C6" w:rsidRDefault="00AA71C6" w:rsidP="00AA71C6">
      <w:pPr>
        <w:pStyle w:val="Paragrafoelenco"/>
        <w:ind w:left="709"/>
        <w:jc w:val="both"/>
        <w:rPr>
          <w:lang w:val="it-IT"/>
        </w:rPr>
      </w:pPr>
      <w:r>
        <w:rPr>
          <w:lang w:val="it-IT"/>
        </w:rPr>
        <w:t>G è autenticato nel sistema con il ruolo di amministratore.</w:t>
      </w:r>
    </w:p>
    <w:p w:rsidR="00AA71C6" w:rsidRPr="00AA71C6" w:rsidRDefault="00AA71C6" w:rsidP="00AA71C6">
      <w:pPr>
        <w:pStyle w:val="Paragrafoelenco"/>
        <w:ind w:left="709"/>
        <w:jc w:val="both"/>
        <w:rPr>
          <w:lang w:val="it-IT"/>
        </w:rPr>
      </w:pPr>
      <w:r>
        <w:rPr>
          <w:lang w:val="it-IT"/>
        </w:rPr>
        <w:t xml:space="preserve">G clicca sul pulsante &lt;GRAFICI&gt; per inserire una nuova entrata. Il sistema un’interfaccia che presenta due pulsanti. G clicca sul pulsante &lt;Nuova Entrata&gt; come mostrato in </w:t>
      </w:r>
      <w:r w:rsidRPr="00AA71C6">
        <w:rPr>
          <w:b/>
          <w:lang w:val="it-IT"/>
        </w:rPr>
        <w:t>f</w:t>
      </w:r>
      <w:r w:rsidR="00B02319">
        <w:rPr>
          <w:b/>
          <w:lang w:val="it-IT"/>
        </w:rPr>
        <w:t>igura 4</w:t>
      </w:r>
      <w:r w:rsidRPr="00AA71C6">
        <w:rPr>
          <w:b/>
          <w:lang w:val="it-IT"/>
        </w:rPr>
        <w:t>.1</w:t>
      </w:r>
      <w:r>
        <w:rPr>
          <w:b/>
          <w:lang w:val="it-IT"/>
        </w:rPr>
        <w:t xml:space="preserve">. </w:t>
      </w:r>
      <w:r>
        <w:rPr>
          <w:lang w:val="it-IT"/>
        </w:rPr>
        <w:t>Il sistema mostra un form nel quale inserire nome, data e importo. G clicca sul pulsante &lt;SALVA&gt; per memorizzare i dati nel sistema.</w:t>
      </w:r>
    </w:p>
    <w:p w:rsidR="0059395F" w:rsidRPr="007D7C21" w:rsidRDefault="007D7C21" w:rsidP="007D7C21">
      <w:pPr>
        <w:pStyle w:val="Paragrafoelenco"/>
        <w:ind w:left="709"/>
        <w:jc w:val="center"/>
        <w:rPr>
          <w:i/>
          <w:lang w:val="it-IT"/>
        </w:rPr>
      </w:pPr>
      <w:r>
        <w:rPr>
          <w:noProof/>
          <w:lang w:val="it-IT"/>
        </w:rPr>
        <w:drawing>
          <wp:inline distT="0" distB="0" distL="0" distR="0" wp14:anchorId="7D04FCD8" wp14:editId="4364EECB">
            <wp:extent cx="3418609" cy="2563956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609" cy="256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02319" w:rsidRPr="007D7C21">
        <w:rPr>
          <w:i/>
        </w:rPr>
        <w:t>Figura 4</w:t>
      </w:r>
      <w:r w:rsidR="00AA71C6" w:rsidRPr="007D7C21">
        <w:rPr>
          <w:i/>
        </w:rPr>
        <w:t>.1</w:t>
      </w:r>
    </w:p>
    <w:p w:rsidR="00224477" w:rsidRPr="00CF6A7A" w:rsidRDefault="003F4044" w:rsidP="00AA71C6">
      <w:pPr>
        <w:pStyle w:val="Paragrafoelenco"/>
        <w:numPr>
          <w:ilvl w:val="0"/>
          <w:numId w:val="10"/>
        </w:numPr>
        <w:jc w:val="both"/>
        <w:rPr>
          <w:b/>
          <w:lang w:val="it-IT"/>
        </w:rPr>
      </w:pPr>
      <w:r w:rsidRPr="00CF6A7A">
        <w:rPr>
          <w:b/>
          <w:lang w:val="it-IT"/>
        </w:rPr>
        <w:lastRenderedPageBreak/>
        <w:t>PRE</w:t>
      </w:r>
      <w:r w:rsidRPr="00CF6A7A">
        <w:rPr>
          <w:b/>
        </w:rPr>
        <w:t>NOTA</w:t>
      </w:r>
      <w:r w:rsidRPr="00CF6A7A">
        <w:rPr>
          <w:b/>
          <w:lang w:val="it-IT"/>
        </w:rPr>
        <w:t>ZIONE</w:t>
      </w:r>
      <w:r w:rsidR="007D7C21">
        <w:rPr>
          <w:b/>
          <w:lang w:val="it-IT"/>
        </w:rPr>
        <w:t xml:space="preserve"> DI UN PRODOTTO</w:t>
      </w:r>
    </w:p>
    <w:p w:rsidR="0059395F" w:rsidRDefault="0050310F" w:rsidP="00A8495E">
      <w:pPr>
        <w:pStyle w:val="Paragrafoelenco"/>
        <w:jc w:val="both"/>
        <w:rPr>
          <w:lang w:val="it-IT"/>
        </w:rPr>
      </w:pPr>
      <w:r>
        <w:rPr>
          <w:lang w:val="it-IT"/>
        </w:rPr>
        <w:t>Carlo</w:t>
      </w:r>
      <w:r w:rsidR="00156EAB">
        <w:rPr>
          <w:lang w:val="it-IT"/>
        </w:rPr>
        <w:t xml:space="preserve"> (C)</w:t>
      </w:r>
      <w:r w:rsidR="0052233C">
        <w:rPr>
          <w:lang w:val="it-IT"/>
        </w:rPr>
        <w:t xml:space="preserve"> vuole prenotare un prodotto. </w:t>
      </w:r>
      <w:r w:rsidR="00B02319">
        <w:rPr>
          <w:lang w:val="it-IT"/>
        </w:rPr>
        <w:t>Digita nella barra degli indirizzi di un suo comune browser l’indirizzo pasticciotto.com. Clicca sul pulsante login e compila i campi cliccando poi sul pulsante &lt;LOGIN&gt;</w:t>
      </w:r>
      <w:r w:rsidR="0052233C">
        <w:rPr>
          <w:lang w:val="it-IT"/>
        </w:rPr>
        <w:t xml:space="preserve">. </w:t>
      </w:r>
      <w:r w:rsidR="00156EAB">
        <w:rPr>
          <w:lang w:val="it-IT"/>
        </w:rPr>
        <w:t>C</w:t>
      </w:r>
      <w:r w:rsidR="0052233C">
        <w:rPr>
          <w:lang w:val="it-IT"/>
        </w:rPr>
        <w:t xml:space="preserve"> non è registrato</w:t>
      </w:r>
      <w:r w:rsidR="00156EAB">
        <w:rPr>
          <w:lang w:val="it-IT"/>
        </w:rPr>
        <w:t xml:space="preserve"> e il sistema</w:t>
      </w:r>
      <w:r w:rsidR="0052233C">
        <w:rPr>
          <w:lang w:val="it-IT"/>
        </w:rPr>
        <w:t xml:space="preserve"> </w:t>
      </w:r>
      <w:r w:rsidR="00156EAB">
        <w:rPr>
          <w:lang w:val="it-IT"/>
        </w:rPr>
        <w:t xml:space="preserve">non riconosce i dati. C </w:t>
      </w:r>
      <w:r w:rsidR="00B02319">
        <w:rPr>
          <w:lang w:val="it-IT"/>
        </w:rPr>
        <w:t xml:space="preserve">clicca sul pulsante &lt;REGISTRATI&gt; e </w:t>
      </w:r>
      <w:r w:rsidR="00156EAB">
        <w:rPr>
          <w:lang w:val="it-IT"/>
        </w:rPr>
        <w:t xml:space="preserve">si registra compilando il form come in </w:t>
      </w:r>
      <w:r w:rsidR="00833B94">
        <w:rPr>
          <w:b/>
          <w:lang w:val="it-IT"/>
        </w:rPr>
        <w:t>figura 5</w:t>
      </w:r>
      <w:r w:rsidR="00156EAB">
        <w:rPr>
          <w:b/>
          <w:lang w:val="it-IT"/>
        </w:rPr>
        <w:t xml:space="preserve">.1. </w:t>
      </w:r>
      <w:r w:rsidR="00156EAB" w:rsidRPr="00156EAB">
        <w:rPr>
          <w:lang w:val="it-IT"/>
        </w:rPr>
        <w:t>C</w:t>
      </w:r>
      <w:r w:rsidR="00156EAB">
        <w:rPr>
          <w:b/>
          <w:lang w:val="it-IT"/>
        </w:rPr>
        <w:t xml:space="preserve"> </w:t>
      </w:r>
      <w:r w:rsidR="00156EAB">
        <w:rPr>
          <w:lang w:val="it-IT"/>
        </w:rPr>
        <w:t>inserisce un indirizzo email non valido</w:t>
      </w:r>
      <w:r w:rsidR="00156EAB" w:rsidRPr="00156EAB">
        <w:rPr>
          <w:lang w:val="it-IT"/>
        </w:rPr>
        <w:t xml:space="preserve">. Il sistema avvisa C che la mail non è riconosciuta. C ripete l’inserimento. </w:t>
      </w:r>
      <w:r w:rsidR="00156EAB">
        <w:rPr>
          <w:lang w:val="it-IT"/>
        </w:rPr>
        <w:t xml:space="preserve">C </w:t>
      </w:r>
      <w:r w:rsidR="00B02319">
        <w:rPr>
          <w:lang w:val="it-IT"/>
        </w:rPr>
        <w:t>clicca la voce di menù &lt;Cerca una pasticceria&gt;.</w:t>
      </w:r>
      <w:r w:rsidR="00156EAB" w:rsidRPr="00B02319">
        <w:rPr>
          <w:lang w:val="it-IT"/>
        </w:rPr>
        <w:t xml:space="preserve"> </w:t>
      </w:r>
      <w:r w:rsidR="00B02319">
        <w:rPr>
          <w:lang w:val="it-IT"/>
        </w:rPr>
        <w:t>Il sistema</w:t>
      </w:r>
      <w:r w:rsidR="00156EAB" w:rsidRPr="00B02319">
        <w:rPr>
          <w:lang w:val="it-IT"/>
        </w:rPr>
        <w:t xml:space="preserve"> </w:t>
      </w:r>
      <w:r w:rsidR="00A8495E" w:rsidRPr="00B02319">
        <w:rPr>
          <w:lang w:val="it-IT"/>
        </w:rPr>
        <w:t>mostra l’elenco di t</w:t>
      </w:r>
      <w:r w:rsidR="00910D07" w:rsidRPr="00B02319">
        <w:rPr>
          <w:lang w:val="it-IT"/>
        </w:rPr>
        <w:t xml:space="preserve">utte le pasticcerie registrate </w:t>
      </w:r>
      <w:r w:rsidR="00156EAB" w:rsidRPr="00B02319">
        <w:rPr>
          <w:lang w:val="it-IT"/>
        </w:rPr>
        <w:t xml:space="preserve">come mostrato in </w:t>
      </w:r>
      <w:r w:rsidR="00833B94">
        <w:rPr>
          <w:b/>
          <w:lang w:val="it-IT"/>
        </w:rPr>
        <w:t>figura 5</w:t>
      </w:r>
      <w:r w:rsidR="00156EAB" w:rsidRPr="00B02319">
        <w:rPr>
          <w:b/>
          <w:lang w:val="it-IT"/>
        </w:rPr>
        <w:t>.2</w:t>
      </w:r>
      <w:r w:rsidR="00A8495E" w:rsidRPr="00B02319">
        <w:rPr>
          <w:lang w:val="it-IT"/>
        </w:rPr>
        <w:t>.</w:t>
      </w:r>
      <w:r w:rsidR="00156EAB" w:rsidRPr="00B02319">
        <w:rPr>
          <w:lang w:val="it-IT"/>
        </w:rPr>
        <w:t xml:space="preserve"> C seleziona </w:t>
      </w:r>
      <w:r w:rsidR="00833B94">
        <w:rPr>
          <w:lang w:val="it-IT"/>
        </w:rPr>
        <w:t xml:space="preserve">la pasticceria Cake </w:t>
      </w:r>
      <w:r w:rsidR="00156EAB" w:rsidRPr="00B02319">
        <w:rPr>
          <w:lang w:val="it-IT"/>
        </w:rPr>
        <w:t>e</w:t>
      </w:r>
      <w:r w:rsidR="00833B94">
        <w:rPr>
          <w:lang w:val="it-IT"/>
        </w:rPr>
        <w:t xml:space="preserve"> clicca sul pulsante &lt;Consulta prodotti&gt;. I</w:t>
      </w:r>
      <w:r w:rsidR="00156EAB" w:rsidRPr="00B02319">
        <w:rPr>
          <w:lang w:val="it-IT"/>
        </w:rPr>
        <w:t xml:space="preserve">l sistema </w:t>
      </w:r>
      <w:r w:rsidR="00A8495E" w:rsidRPr="00B02319">
        <w:rPr>
          <w:lang w:val="it-IT"/>
        </w:rPr>
        <w:t>mostra in una tabella tutti prodotti indicando il relativo prezzo</w:t>
      </w:r>
      <w:r w:rsidR="00156EAB" w:rsidRPr="00B02319">
        <w:rPr>
          <w:lang w:val="it-IT"/>
        </w:rPr>
        <w:t xml:space="preserve"> come in </w:t>
      </w:r>
      <w:r w:rsidR="00833B94">
        <w:rPr>
          <w:b/>
          <w:lang w:val="it-IT"/>
        </w:rPr>
        <w:t>figura 5</w:t>
      </w:r>
      <w:r w:rsidR="00156EAB" w:rsidRPr="00B02319">
        <w:rPr>
          <w:b/>
          <w:lang w:val="it-IT"/>
        </w:rPr>
        <w:t>.3</w:t>
      </w:r>
      <w:r w:rsidR="00833B94">
        <w:rPr>
          <w:lang w:val="it-IT"/>
        </w:rPr>
        <w:t xml:space="preserve">. </w:t>
      </w:r>
      <w:r w:rsidR="00A8495E" w:rsidRPr="00B02319">
        <w:rPr>
          <w:lang w:val="it-IT"/>
        </w:rPr>
        <w:t xml:space="preserve">C </w:t>
      </w:r>
      <w:r w:rsidR="00BF575D">
        <w:rPr>
          <w:lang w:val="it-IT"/>
        </w:rPr>
        <w:t>clicca sul prodotto Panna e nutella per vederne la composizione</w:t>
      </w:r>
      <w:r w:rsidR="00A8495E" w:rsidRPr="00B02319">
        <w:rPr>
          <w:lang w:val="it-IT"/>
        </w:rPr>
        <w:t xml:space="preserve">. </w:t>
      </w:r>
      <w:r w:rsidR="00156EAB" w:rsidRPr="00B02319">
        <w:rPr>
          <w:lang w:val="it-IT"/>
        </w:rPr>
        <w:t>Il sistema</w:t>
      </w:r>
      <w:r w:rsidR="00A8495E" w:rsidRPr="00B02319">
        <w:rPr>
          <w:lang w:val="it-IT"/>
        </w:rPr>
        <w:t xml:space="preserve"> mostra un paragrafo dedicato alla descrizione del prodotto e alla sua composizione</w:t>
      </w:r>
      <w:r w:rsidR="00833B94">
        <w:rPr>
          <w:lang w:val="it-IT"/>
        </w:rPr>
        <w:t xml:space="preserve">. </w:t>
      </w:r>
      <w:r w:rsidR="00BF575D">
        <w:rPr>
          <w:lang w:val="it-IT"/>
        </w:rPr>
        <w:t>C, convinto, clicca sul pulsante &lt;Prenota&gt;. Il sistema mostra un form nel quale inserire il numero di telefono al quale essere contattato, la data di ritiro preferita e delle eventuali note da comunicare al pasticciere. C compila i campi e clicca sul pulsante &lt;INVIA PRENOTAZIONE&gt;. Il sistema memorizza la prenotazione.</w:t>
      </w:r>
    </w:p>
    <w:p w:rsidR="00BF575D" w:rsidRDefault="00BF575D" w:rsidP="00A8495E">
      <w:pPr>
        <w:pStyle w:val="Paragrafoelenco"/>
        <w:jc w:val="both"/>
        <w:rPr>
          <w:lang w:val="it-IT"/>
        </w:rPr>
      </w:pPr>
    </w:p>
    <w:p w:rsidR="00833B94" w:rsidRPr="00BF575D" w:rsidRDefault="00833B94" w:rsidP="00833B94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721C55D" wp14:editId="659D83FC">
            <wp:extent cx="4575936" cy="343195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94" w:rsidRPr="00BF575D" w:rsidRDefault="00833B94" w:rsidP="00833B94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 5.1</w:t>
      </w:r>
    </w:p>
    <w:p w:rsidR="00833B94" w:rsidRPr="00BF575D" w:rsidRDefault="00833B94" w:rsidP="00833B94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7721C55D" wp14:editId="659D83FC">
            <wp:extent cx="4575936" cy="3431952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94" w:rsidRPr="00BF575D" w:rsidRDefault="00833B94" w:rsidP="00833B94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 5.2</w:t>
      </w:r>
    </w:p>
    <w:p w:rsidR="00833B94" w:rsidRPr="00BF575D" w:rsidRDefault="00833B94" w:rsidP="00833B94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721C55D" wp14:editId="659D83FC">
            <wp:extent cx="4575936" cy="3431952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94" w:rsidRPr="00BF575D" w:rsidRDefault="00833B94" w:rsidP="00833B94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 5.3</w:t>
      </w:r>
    </w:p>
    <w:p w:rsidR="00833B94" w:rsidRPr="00BF575D" w:rsidRDefault="00833B94" w:rsidP="00833B94">
      <w:pPr>
        <w:rPr>
          <w:lang w:val="it-IT"/>
        </w:rPr>
      </w:pPr>
    </w:p>
    <w:p w:rsidR="00833B94" w:rsidRPr="00BF575D" w:rsidRDefault="00833B94" w:rsidP="00833B94">
      <w:pPr>
        <w:rPr>
          <w:lang w:val="it-IT"/>
        </w:rPr>
      </w:pPr>
    </w:p>
    <w:p w:rsidR="00EB6D54" w:rsidRPr="00CF6A7A" w:rsidRDefault="007D7C21" w:rsidP="00AA71C6">
      <w:pPr>
        <w:pStyle w:val="Paragrafoelenco"/>
        <w:numPr>
          <w:ilvl w:val="0"/>
          <w:numId w:val="10"/>
        </w:numPr>
        <w:jc w:val="both"/>
        <w:rPr>
          <w:b/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 xml:space="preserve">VISUALIZZAZIONE PRODOTTI DI MAGAZZINO SOTTO SCORTA </w:t>
      </w:r>
    </w:p>
    <w:p w:rsidR="007D7C21" w:rsidRPr="007D7C21" w:rsidRDefault="007D7C21" w:rsidP="007D7C21">
      <w:pPr>
        <w:pStyle w:val="Paragrafoelenco"/>
        <w:jc w:val="both"/>
        <w:rPr>
          <w:lang w:val="it-IT"/>
        </w:rPr>
      </w:pPr>
      <w:r>
        <w:rPr>
          <w:lang w:val="it-IT"/>
        </w:rPr>
        <w:t>M è autenticato nel sistema con il ruolo di magazziniere. M clicca sulla voce &lt;Inventario&gt;</w:t>
      </w:r>
    </w:p>
    <w:p w:rsidR="00612CBD" w:rsidRDefault="00770A8C" w:rsidP="008677FD">
      <w:pPr>
        <w:pStyle w:val="Paragrafoelenco"/>
        <w:jc w:val="both"/>
        <w:rPr>
          <w:lang w:val="it-IT"/>
        </w:rPr>
      </w:pPr>
      <w:r>
        <w:rPr>
          <w:lang w:val="it-IT"/>
        </w:rPr>
        <w:t>Una tabella indica ad M tutti i prodo</w:t>
      </w:r>
      <w:r w:rsidR="007D7C21">
        <w:rPr>
          <w:lang w:val="it-IT"/>
        </w:rPr>
        <w:t>tti presenti in magazzino mostrando per ognuno di loro il codice, il nome, la quantità presente in magazzino e la scorta minima</w:t>
      </w:r>
      <w:r>
        <w:rPr>
          <w:lang w:val="it-IT"/>
        </w:rPr>
        <w:t>.</w:t>
      </w:r>
      <w:r w:rsidR="007D7C21">
        <w:rPr>
          <w:lang w:val="it-IT"/>
        </w:rPr>
        <w:t xml:space="preserve"> M seleziona dal menu in alto la visualizzazione di &lt;Tutti&gt; i prodotti. </w:t>
      </w:r>
      <w:r w:rsidR="0008202D">
        <w:rPr>
          <w:lang w:val="it-IT"/>
        </w:rPr>
        <w:t xml:space="preserve">Le </w:t>
      </w:r>
      <w:r w:rsidR="00624C95">
        <w:rPr>
          <w:lang w:val="it-IT"/>
        </w:rPr>
        <w:t xml:space="preserve">uova </w:t>
      </w:r>
      <w:r w:rsidR="007D7C21">
        <w:rPr>
          <w:lang w:val="it-IT"/>
        </w:rPr>
        <w:t xml:space="preserve">medie </w:t>
      </w:r>
      <w:r w:rsidR="00624C95">
        <w:rPr>
          <w:lang w:val="it-IT"/>
        </w:rPr>
        <w:t>sono sotto scorta e il sistema i</w:t>
      </w:r>
      <w:r w:rsidR="007D7C21">
        <w:rPr>
          <w:lang w:val="it-IT"/>
        </w:rPr>
        <w:t xml:space="preserve">mposta un background di colore </w:t>
      </w:r>
      <w:r w:rsidR="00B14F76">
        <w:rPr>
          <w:lang w:val="it-IT"/>
        </w:rPr>
        <w:t>azzurro</w:t>
      </w:r>
      <w:r w:rsidR="007D7C21">
        <w:rPr>
          <w:lang w:val="it-IT"/>
        </w:rPr>
        <w:t xml:space="preserve"> come mostrato in </w:t>
      </w:r>
      <w:r w:rsidR="007D7C21" w:rsidRPr="007D7C21">
        <w:rPr>
          <w:b/>
          <w:lang w:val="it-IT"/>
        </w:rPr>
        <w:t>figura 6.1</w:t>
      </w:r>
      <w:r w:rsidR="007D7C21">
        <w:rPr>
          <w:lang w:val="it-IT"/>
        </w:rPr>
        <w:t>.</w:t>
      </w:r>
    </w:p>
    <w:p w:rsidR="007D7C21" w:rsidRDefault="007D7C21" w:rsidP="008677FD">
      <w:pPr>
        <w:pStyle w:val="Paragrafoelenco"/>
        <w:jc w:val="both"/>
        <w:rPr>
          <w:lang w:val="it-IT"/>
        </w:rPr>
      </w:pPr>
    </w:p>
    <w:p w:rsidR="007D7C21" w:rsidRPr="00BF575D" w:rsidRDefault="007D7C21" w:rsidP="007D7C21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A131DE5" wp14:editId="1A6E9B4F">
            <wp:extent cx="4575936" cy="3431952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21" w:rsidRDefault="007D7C21" w:rsidP="007D7C21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</w:t>
      </w:r>
      <w:r>
        <w:rPr>
          <w:lang w:val="it-IT"/>
        </w:rPr>
        <w:t xml:space="preserve"> 6.1</w:t>
      </w:r>
    </w:p>
    <w:p w:rsidR="007D7C21" w:rsidRDefault="007D7C21" w:rsidP="007D7C21">
      <w:pPr>
        <w:rPr>
          <w:lang w:val="it-IT"/>
        </w:rPr>
      </w:pPr>
    </w:p>
    <w:p w:rsidR="00A734DD" w:rsidRDefault="00A734DD" w:rsidP="007D7C21">
      <w:pPr>
        <w:rPr>
          <w:lang w:val="it-IT"/>
        </w:rPr>
      </w:pPr>
    </w:p>
    <w:p w:rsidR="00A734DD" w:rsidRDefault="00A734DD" w:rsidP="007D7C21">
      <w:pPr>
        <w:rPr>
          <w:lang w:val="it-IT"/>
        </w:rPr>
      </w:pPr>
    </w:p>
    <w:p w:rsidR="00A734DD" w:rsidRDefault="00A734DD" w:rsidP="007D7C21">
      <w:pPr>
        <w:rPr>
          <w:lang w:val="it-IT"/>
        </w:rPr>
      </w:pPr>
    </w:p>
    <w:p w:rsidR="007D7C21" w:rsidRPr="007D7C21" w:rsidRDefault="007D7C21" w:rsidP="007D7C21">
      <w:pPr>
        <w:pStyle w:val="Paragrafoelenco"/>
        <w:numPr>
          <w:ilvl w:val="0"/>
          <w:numId w:val="10"/>
        </w:numPr>
        <w:jc w:val="both"/>
        <w:rPr>
          <w:b/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lastRenderedPageBreak/>
        <w:t>INSERIMENTO NUOVO PRODOTTO IN MAGAZZINO</w:t>
      </w:r>
    </w:p>
    <w:p w:rsidR="007D7C21" w:rsidRPr="00862492" w:rsidRDefault="007D7C21" w:rsidP="00862492">
      <w:pPr>
        <w:pStyle w:val="Paragrafoelenco"/>
        <w:jc w:val="both"/>
        <w:rPr>
          <w:lang w:val="it-IT"/>
        </w:rPr>
      </w:pPr>
      <w:r>
        <w:rPr>
          <w:lang w:val="it-IT"/>
        </w:rPr>
        <w:t>M è autenticato nel sistema con il ruolo di magazziniere.</w:t>
      </w:r>
      <w:r w:rsidR="00862492">
        <w:rPr>
          <w:lang w:val="it-IT"/>
        </w:rPr>
        <w:t xml:space="preserve"> M clicca prima sulla voce &lt;Inventario&gt; e poi sul pulsante &lt;Nuovo prodotto&gt;. Il sistema mostra un form. M seleziona la categoria di appartenenza dal menù a tendina categoria e compila il form con i dati richiesti come in </w:t>
      </w:r>
      <w:r w:rsidR="00862492">
        <w:rPr>
          <w:b/>
          <w:lang w:val="it-IT"/>
        </w:rPr>
        <w:t>figura 7.2</w:t>
      </w:r>
      <w:r w:rsidR="00862492">
        <w:rPr>
          <w:lang w:val="it-IT"/>
        </w:rPr>
        <w:t xml:space="preserve">. M clicca su &lt;Conferma inserimento&gt;. Il sistema mostra un avviso indicando ad </w:t>
      </w:r>
      <w:r w:rsidR="00E725C3">
        <w:rPr>
          <w:lang w:val="it-IT"/>
        </w:rPr>
        <w:t xml:space="preserve">M che </w:t>
      </w:r>
      <w:r w:rsidR="00862492">
        <w:rPr>
          <w:lang w:val="it-IT"/>
        </w:rPr>
        <w:t xml:space="preserve">ha dimenticato di inserire il prezzo. M inserisce il prezzo e riprova l’inserimento. Il sistema indica ad M che il prodotto è stato aggiunto con successo.  </w:t>
      </w:r>
    </w:p>
    <w:p w:rsidR="007D7C21" w:rsidRDefault="007D7C21" w:rsidP="007D7C21">
      <w:pPr>
        <w:pStyle w:val="Paragrafoelenco"/>
        <w:jc w:val="both"/>
        <w:rPr>
          <w:lang w:val="it-IT"/>
        </w:rPr>
      </w:pPr>
    </w:p>
    <w:p w:rsidR="007D7C21" w:rsidRPr="00BF575D" w:rsidRDefault="007D7C21" w:rsidP="007D7C21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C988453" wp14:editId="22192771">
            <wp:extent cx="4575936" cy="3431952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92" w:rsidRDefault="007D7C21" w:rsidP="00862492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</w:t>
      </w:r>
      <w:r w:rsidR="00862492">
        <w:rPr>
          <w:lang w:val="it-IT"/>
        </w:rPr>
        <w:t xml:space="preserve"> 7.2</w:t>
      </w:r>
    </w:p>
    <w:p w:rsidR="000F3CA5" w:rsidRDefault="000F3CA5" w:rsidP="000F3CA5">
      <w:pPr>
        <w:rPr>
          <w:lang w:val="it-IT"/>
        </w:rPr>
      </w:pPr>
    </w:p>
    <w:p w:rsidR="000F3CA5" w:rsidRDefault="000F3CA5" w:rsidP="000F3CA5">
      <w:pPr>
        <w:rPr>
          <w:lang w:val="it-IT"/>
        </w:rPr>
      </w:pPr>
    </w:p>
    <w:p w:rsidR="000F3CA5" w:rsidRDefault="000F3CA5" w:rsidP="000F3CA5">
      <w:pPr>
        <w:rPr>
          <w:lang w:val="it-IT"/>
        </w:rPr>
      </w:pPr>
    </w:p>
    <w:p w:rsidR="000F3CA5" w:rsidRPr="000F3CA5" w:rsidRDefault="000F3CA5" w:rsidP="000F3CA5">
      <w:pPr>
        <w:rPr>
          <w:lang w:val="it-IT"/>
        </w:rPr>
      </w:pPr>
    </w:p>
    <w:p w:rsidR="007F0DC1" w:rsidRDefault="007F0DC1" w:rsidP="007F0DC1">
      <w:pPr>
        <w:rPr>
          <w:lang w:val="it-IT"/>
        </w:rPr>
      </w:pPr>
    </w:p>
    <w:p w:rsidR="007F0DC1" w:rsidRPr="007F0DC1" w:rsidRDefault="007F0DC1" w:rsidP="007F0DC1">
      <w:pPr>
        <w:pStyle w:val="Paragrafoelenco"/>
        <w:numPr>
          <w:ilvl w:val="0"/>
          <w:numId w:val="10"/>
        </w:numPr>
        <w:jc w:val="both"/>
        <w:rPr>
          <w:b/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lastRenderedPageBreak/>
        <w:t>VIS</w:t>
      </w:r>
      <w:r w:rsidR="00CB3586">
        <w:rPr>
          <w:b/>
          <w:shd w:val="clear" w:color="auto" w:fill="FFFFFF"/>
          <w:lang w:val="it-IT" w:eastAsia="en-US"/>
        </w:rPr>
        <w:t>UALIZZAZIONE PRENOTAZIONI</w:t>
      </w:r>
    </w:p>
    <w:p w:rsidR="007F0DC1" w:rsidRPr="00862492" w:rsidRDefault="00CB3586" w:rsidP="007F0DC1">
      <w:pPr>
        <w:pStyle w:val="Paragrafoelenco"/>
        <w:jc w:val="both"/>
        <w:rPr>
          <w:lang w:val="it-IT"/>
        </w:rPr>
      </w:pPr>
      <w:r>
        <w:rPr>
          <w:lang w:val="it-IT"/>
        </w:rPr>
        <w:t>P</w:t>
      </w:r>
      <w:r w:rsidR="007F0DC1">
        <w:rPr>
          <w:lang w:val="it-IT"/>
        </w:rPr>
        <w:t xml:space="preserve"> è autenticato nel sistema con il ruolo di </w:t>
      </w:r>
      <w:r>
        <w:rPr>
          <w:lang w:val="it-IT"/>
        </w:rPr>
        <w:t>pasticciere</w:t>
      </w:r>
      <w:r w:rsidR="007F0DC1">
        <w:rPr>
          <w:lang w:val="it-IT"/>
        </w:rPr>
        <w:t xml:space="preserve">. </w:t>
      </w:r>
      <w:r>
        <w:rPr>
          <w:lang w:val="it-IT"/>
        </w:rPr>
        <w:t>P</w:t>
      </w:r>
      <w:r w:rsidR="009A6F6B">
        <w:rPr>
          <w:lang w:val="it-IT"/>
        </w:rPr>
        <w:t xml:space="preserve"> clicca </w:t>
      </w:r>
      <w:r w:rsidR="007F0DC1">
        <w:rPr>
          <w:lang w:val="it-IT"/>
        </w:rPr>
        <w:t>sulla voce &lt;</w:t>
      </w:r>
      <w:r>
        <w:rPr>
          <w:lang w:val="it-IT"/>
        </w:rPr>
        <w:t>Prenotazioni&gt;</w:t>
      </w:r>
      <w:r w:rsidR="009A6F6B">
        <w:rPr>
          <w:lang w:val="it-IT"/>
        </w:rPr>
        <w:t xml:space="preserve">. Il sistema mostra tutte le prenotazioni affiancando a ciascun nome l’icona di un punto esclamativo se la sua preparazione non può essere fatta per via di ingredienti mancanti per quella ricetta. P nota che la prenotazione Cheesecake non può essere effettuata e clicca sulla sua tab di menù per saperne di più. </w:t>
      </w:r>
      <w:r w:rsidR="007F0DC1">
        <w:rPr>
          <w:lang w:val="it-IT"/>
        </w:rPr>
        <w:t xml:space="preserve">Il sistema mostra </w:t>
      </w:r>
      <w:r w:rsidR="009A6F6B">
        <w:rPr>
          <w:lang w:val="it-IT"/>
        </w:rPr>
        <w:t xml:space="preserve">in un box le informazioni relative alla prenotazione come in </w:t>
      </w:r>
      <w:r w:rsidR="009A6F6B" w:rsidRPr="009A6F6B">
        <w:rPr>
          <w:b/>
          <w:lang w:val="it-IT"/>
        </w:rPr>
        <w:t>figura 7.2</w:t>
      </w:r>
      <w:r w:rsidR="007F0DC1">
        <w:rPr>
          <w:lang w:val="it-IT"/>
        </w:rPr>
        <w:t xml:space="preserve">.  </w:t>
      </w:r>
    </w:p>
    <w:p w:rsidR="007F0DC1" w:rsidRDefault="007F0DC1" w:rsidP="007F0DC1">
      <w:pPr>
        <w:pStyle w:val="Paragrafoelenco"/>
        <w:jc w:val="both"/>
        <w:rPr>
          <w:lang w:val="it-IT"/>
        </w:rPr>
      </w:pPr>
    </w:p>
    <w:p w:rsidR="007F0DC1" w:rsidRPr="00BF575D" w:rsidRDefault="007F0DC1" w:rsidP="007F0DC1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49AD198D" wp14:editId="10BA24BF">
            <wp:extent cx="4575936" cy="3431952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C1" w:rsidRDefault="007F0DC1" w:rsidP="007F0DC1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</w:t>
      </w:r>
      <w:r w:rsidR="009A6F6B">
        <w:rPr>
          <w:lang w:val="it-IT"/>
        </w:rPr>
        <w:t xml:space="preserve"> 8</w:t>
      </w:r>
      <w:r>
        <w:rPr>
          <w:lang w:val="it-IT"/>
        </w:rPr>
        <w:t>.2</w:t>
      </w:r>
    </w:p>
    <w:p w:rsidR="000F3CA5" w:rsidRDefault="000F3CA5" w:rsidP="000F3CA5">
      <w:pPr>
        <w:rPr>
          <w:lang w:val="it-IT"/>
        </w:rPr>
      </w:pPr>
    </w:p>
    <w:p w:rsidR="000F3CA5" w:rsidRDefault="000F3CA5" w:rsidP="000F3CA5">
      <w:pPr>
        <w:rPr>
          <w:lang w:val="it-IT"/>
        </w:rPr>
      </w:pPr>
    </w:p>
    <w:p w:rsidR="000F3CA5" w:rsidRDefault="000F3CA5" w:rsidP="000F3CA5">
      <w:pPr>
        <w:rPr>
          <w:lang w:val="it-IT"/>
        </w:rPr>
      </w:pPr>
    </w:p>
    <w:p w:rsidR="000F3CA5" w:rsidRDefault="000F3CA5" w:rsidP="000F3CA5">
      <w:pPr>
        <w:rPr>
          <w:lang w:val="it-IT"/>
        </w:rPr>
      </w:pPr>
    </w:p>
    <w:p w:rsidR="000F3CA5" w:rsidRPr="000F3CA5" w:rsidRDefault="000F3CA5" w:rsidP="000F3CA5">
      <w:pPr>
        <w:rPr>
          <w:lang w:val="it-IT"/>
        </w:rPr>
      </w:pPr>
    </w:p>
    <w:p w:rsidR="000F3CA5" w:rsidRPr="000F3CA5" w:rsidRDefault="009A6F6B" w:rsidP="000F3CA5">
      <w:pPr>
        <w:pStyle w:val="Paragrafoelenco"/>
        <w:numPr>
          <w:ilvl w:val="0"/>
          <w:numId w:val="10"/>
        </w:numPr>
        <w:jc w:val="both"/>
        <w:rPr>
          <w:b/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lastRenderedPageBreak/>
        <w:t>PREPARAZIONE DI UNA RICETTA</w:t>
      </w:r>
    </w:p>
    <w:p w:rsidR="000F3CA5" w:rsidRPr="00862492" w:rsidRDefault="009A6F6B" w:rsidP="000F3CA5">
      <w:pPr>
        <w:pStyle w:val="Paragrafoelenco"/>
        <w:jc w:val="both"/>
        <w:rPr>
          <w:lang w:val="it-IT"/>
        </w:rPr>
      </w:pPr>
      <w:r>
        <w:rPr>
          <w:lang w:val="it-IT"/>
        </w:rPr>
        <w:t>P</w:t>
      </w:r>
      <w:r w:rsidR="000F3CA5">
        <w:rPr>
          <w:lang w:val="it-IT"/>
        </w:rPr>
        <w:t xml:space="preserve"> è autenticato nel sistema con il ruolo di </w:t>
      </w:r>
      <w:r>
        <w:rPr>
          <w:lang w:val="it-IT"/>
        </w:rPr>
        <w:t>pasticciere</w:t>
      </w:r>
      <w:r w:rsidR="000F3CA5">
        <w:rPr>
          <w:lang w:val="it-IT"/>
        </w:rPr>
        <w:t xml:space="preserve">. </w:t>
      </w:r>
      <w:r>
        <w:rPr>
          <w:lang w:val="it-IT"/>
        </w:rPr>
        <w:t>P</w:t>
      </w:r>
      <w:r w:rsidR="000F3CA5">
        <w:rPr>
          <w:lang w:val="it-IT"/>
        </w:rPr>
        <w:t xml:space="preserve"> clicca sulla voce &lt;</w:t>
      </w:r>
      <w:r>
        <w:rPr>
          <w:lang w:val="it-IT"/>
        </w:rPr>
        <w:t xml:space="preserve">Ricettario&gt;.          </w:t>
      </w:r>
      <w:r w:rsidR="000F3CA5">
        <w:rPr>
          <w:lang w:val="it-IT"/>
        </w:rPr>
        <w:t>Il sistema mostra un</w:t>
      </w:r>
      <w:r>
        <w:rPr>
          <w:lang w:val="it-IT"/>
        </w:rPr>
        <w:t>a</w:t>
      </w:r>
      <w:r w:rsidR="000F3CA5">
        <w:rPr>
          <w:lang w:val="it-IT"/>
        </w:rPr>
        <w:t xml:space="preserve"> </w:t>
      </w:r>
      <w:r>
        <w:rPr>
          <w:lang w:val="it-IT"/>
        </w:rPr>
        <w:t>tabella che indica per ogni ricetta nome e tempo medio per la sua realizzazione e due icone per la modifica e la composizione della ricetta</w:t>
      </w:r>
      <w:r w:rsidR="000F3CA5">
        <w:rPr>
          <w:lang w:val="it-IT"/>
        </w:rPr>
        <w:t>.</w:t>
      </w:r>
      <w:r w:rsidR="00950EE1">
        <w:rPr>
          <w:lang w:val="it-IT"/>
        </w:rPr>
        <w:t xml:space="preserve"> P deve preparare la Delizia al limone</w:t>
      </w:r>
      <w:r w:rsidR="000F3CA5">
        <w:rPr>
          <w:lang w:val="it-IT"/>
        </w:rPr>
        <w:t>.</w:t>
      </w:r>
      <w:r w:rsidR="00950EE1">
        <w:rPr>
          <w:lang w:val="it-IT"/>
        </w:rPr>
        <w:t xml:space="preserve"> Clicca quindi sull’icona (i) come in </w:t>
      </w:r>
      <w:r w:rsidR="00950EE1" w:rsidRPr="00E725C3">
        <w:rPr>
          <w:b/>
          <w:lang w:val="it-IT"/>
        </w:rPr>
        <w:t>figura 9.2</w:t>
      </w:r>
      <w:r w:rsidR="00950EE1">
        <w:rPr>
          <w:lang w:val="it-IT"/>
        </w:rPr>
        <w:t>.</w:t>
      </w:r>
      <w:r w:rsidR="00E725C3">
        <w:rPr>
          <w:lang w:val="it-IT"/>
        </w:rPr>
        <w:t xml:space="preserve"> Il sistema apre un menù a tendina sotto la ricetta scelta nel quale viene visualizzata una tabella che mostra tutti gli ingredienti con relative dosi per la preparazione di quella ricetta.</w:t>
      </w:r>
    </w:p>
    <w:p w:rsidR="000F3CA5" w:rsidRDefault="000F3CA5" w:rsidP="000F3CA5">
      <w:pPr>
        <w:pStyle w:val="Paragrafoelenco"/>
        <w:jc w:val="both"/>
        <w:rPr>
          <w:lang w:val="it-IT"/>
        </w:rPr>
      </w:pPr>
    </w:p>
    <w:p w:rsidR="000F3CA5" w:rsidRPr="00BF575D" w:rsidRDefault="000F3CA5" w:rsidP="000F3CA5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2414384" wp14:editId="3CC7DF51">
            <wp:extent cx="4575936" cy="3431952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A5" w:rsidRDefault="000F3CA5" w:rsidP="000F3CA5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</w:t>
      </w:r>
      <w:r w:rsidR="00950EE1">
        <w:rPr>
          <w:lang w:val="it-IT"/>
        </w:rPr>
        <w:t xml:space="preserve"> 9</w:t>
      </w:r>
      <w:r>
        <w:rPr>
          <w:lang w:val="it-IT"/>
        </w:rPr>
        <w:t>.2</w:t>
      </w:r>
    </w:p>
    <w:p w:rsidR="002A6B57" w:rsidRDefault="002A6B57" w:rsidP="002A6B57">
      <w:pPr>
        <w:rPr>
          <w:lang w:val="it-IT"/>
        </w:rPr>
      </w:pPr>
    </w:p>
    <w:p w:rsidR="002A6B57" w:rsidRDefault="002A6B57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E725C3" w:rsidRDefault="00E725C3" w:rsidP="002A6B57">
      <w:pPr>
        <w:rPr>
          <w:lang w:val="it-IT"/>
        </w:rPr>
      </w:pPr>
    </w:p>
    <w:p w:rsidR="002A6B57" w:rsidRDefault="002A6B57" w:rsidP="002A6B57">
      <w:pPr>
        <w:rPr>
          <w:lang w:val="it-IT"/>
        </w:rPr>
      </w:pPr>
    </w:p>
    <w:p w:rsidR="009A6F6B" w:rsidRPr="009A6F6B" w:rsidRDefault="009A6F6B" w:rsidP="009A6F6B">
      <w:pPr>
        <w:pStyle w:val="Paragrafoelenco"/>
        <w:numPr>
          <w:ilvl w:val="0"/>
          <w:numId w:val="10"/>
        </w:numPr>
        <w:jc w:val="both"/>
        <w:rPr>
          <w:b/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lastRenderedPageBreak/>
        <w:t>INSERIMENTO</w:t>
      </w:r>
      <w:r w:rsidRPr="009A6F6B">
        <w:rPr>
          <w:b/>
          <w:shd w:val="clear" w:color="auto" w:fill="FFFFFF"/>
          <w:lang w:val="it-IT" w:eastAsia="en-US"/>
        </w:rPr>
        <w:t xml:space="preserve"> DI UNA </w:t>
      </w:r>
      <w:r>
        <w:rPr>
          <w:b/>
          <w:shd w:val="clear" w:color="auto" w:fill="FFFFFF"/>
          <w:lang w:val="it-IT" w:eastAsia="en-US"/>
        </w:rPr>
        <w:t xml:space="preserve">NUOVA </w:t>
      </w:r>
      <w:r w:rsidRPr="009A6F6B">
        <w:rPr>
          <w:b/>
          <w:shd w:val="clear" w:color="auto" w:fill="FFFFFF"/>
          <w:lang w:val="it-IT" w:eastAsia="en-US"/>
        </w:rPr>
        <w:t>RICETTA</w:t>
      </w:r>
    </w:p>
    <w:p w:rsidR="002A6B57" w:rsidRDefault="009A6F6B" w:rsidP="009A6F6B">
      <w:pPr>
        <w:pStyle w:val="Paragrafoelenco"/>
        <w:jc w:val="both"/>
        <w:rPr>
          <w:lang w:val="it-IT"/>
        </w:rPr>
      </w:pPr>
      <w:r>
        <w:rPr>
          <w:lang w:val="it-IT"/>
        </w:rPr>
        <w:t>P è autenticato nel sistema con il ruolo di pasticciere. P clicca sulla voce &lt;Ricettario&gt;</w:t>
      </w:r>
      <w:r w:rsidR="00E725C3">
        <w:rPr>
          <w:lang w:val="it-IT"/>
        </w:rPr>
        <w:t xml:space="preserve"> e poi sul pulsante &lt;Nuova ricetta&gt;</w:t>
      </w:r>
      <w:r>
        <w:rPr>
          <w:lang w:val="it-IT"/>
        </w:rPr>
        <w:t>.</w:t>
      </w:r>
      <w:r w:rsidR="00E725C3">
        <w:rPr>
          <w:lang w:val="it-IT"/>
        </w:rPr>
        <w:t xml:space="preserve"> </w:t>
      </w:r>
      <w:r>
        <w:rPr>
          <w:lang w:val="it-IT"/>
        </w:rPr>
        <w:t xml:space="preserve">Il sistema mostra </w:t>
      </w:r>
      <w:r w:rsidR="00E725C3">
        <w:rPr>
          <w:lang w:val="it-IT"/>
        </w:rPr>
        <w:t>un form da compilare con il nome della nuova ricetta e il tempo medio per la preparazione</w:t>
      </w:r>
      <w:r>
        <w:rPr>
          <w:lang w:val="it-IT"/>
        </w:rPr>
        <w:t xml:space="preserve">. </w:t>
      </w:r>
      <w:r w:rsidR="00E725C3">
        <w:rPr>
          <w:lang w:val="it-IT"/>
        </w:rPr>
        <w:t>Sotto il form viene visualizzata una tabella con tutti i prodotti presenti in magazzino. Accanto ad ogni prodotto c’è una checkbox. P</w:t>
      </w:r>
      <w:r>
        <w:rPr>
          <w:lang w:val="it-IT"/>
        </w:rPr>
        <w:t xml:space="preserve"> </w:t>
      </w:r>
      <w:r w:rsidR="00E725C3">
        <w:rPr>
          <w:lang w:val="it-IT"/>
        </w:rPr>
        <w:t>fa “check” su tutti i prodotti che servono per preparare quella ricetta</w:t>
      </w:r>
      <w:r>
        <w:rPr>
          <w:lang w:val="it-IT"/>
        </w:rPr>
        <w:t xml:space="preserve">. </w:t>
      </w:r>
      <w:r w:rsidR="00E725C3">
        <w:rPr>
          <w:lang w:val="it-IT"/>
        </w:rPr>
        <w:t>P</w:t>
      </w:r>
      <w:r>
        <w:rPr>
          <w:lang w:val="it-IT"/>
        </w:rPr>
        <w:t xml:space="preserve"> clicca su &lt;Conferma inserimento&gt;. Il sistema mostra un avviso indicando ad </w:t>
      </w:r>
      <w:r w:rsidR="00E725C3">
        <w:rPr>
          <w:lang w:val="it-IT"/>
        </w:rPr>
        <w:t xml:space="preserve">M che </w:t>
      </w:r>
      <w:r>
        <w:rPr>
          <w:lang w:val="it-IT"/>
        </w:rPr>
        <w:t xml:space="preserve">ha dimenticato di inserire il </w:t>
      </w:r>
      <w:r w:rsidR="00E725C3">
        <w:rPr>
          <w:lang w:val="it-IT"/>
        </w:rPr>
        <w:t>nome della ricetta</w:t>
      </w:r>
      <w:r>
        <w:rPr>
          <w:lang w:val="it-IT"/>
        </w:rPr>
        <w:t xml:space="preserve">. M inserisce il </w:t>
      </w:r>
      <w:r w:rsidR="00E725C3">
        <w:rPr>
          <w:lang w:val="it-IT"/>
        </w:rPr>
        <w:t>nome</w:t>
      </w:r>
      <w:r>
        <w:rPr>
          <w:lang w:val="it-IT"/>
        </w:rPr>
        <w:t xml:space="preserve"> e riprova l’inserimento</w:t>
      </w:r>
      <w:r w:rsidR="00E725C3">
        <w:rPr>
          <w:lang w:val="it-IT"/>
        </w:rPr>
        <w:t>. Il sistema indica ad M che la ricetta è stato aggiunta</w:t>
      </w:r>
      <w:r>
        <w:rPr>
          <w:lang w:val="it-IT"/>
        </w:rPr>
        <w:t xml:space="preserve"> con successo.  </w:t>
      </w:r>
    </w:p>
    <w:p w:rsidR="002A6B57" w:rsidRDefault="002A6B57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9A6F6B" w:rsidRDefault="009A6F6B" w:rsidP="002A6B57">
      <w:pPr>
        <w:rPr>
          <w:lang w:val="it-IT"/>
        </w:rPr>
      </w:pPr>
    </w:p>
    <w:p w:rsidR="002A6B57" w:rsidRPr="002A6B57" w:rsidRDefault="00B37501" w:rsidP="009A6F6B">
      <w:pPr>
        <w:pStyle w:val="Paragrafoelenco"/>
        <w:numPr>
          <w:ilvl w:val="0"/>
          <w:numId w:val="10"/>
        </w:numPr>
        <w:jc w:val="both"/>
        <w:rPr>
          <w:b/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lastRenderedPageBreak/>
        <w:t>MODIFICA DEI DATI DI</w:t>
      </w:r>
      <w:r w:rsidR="002A6B57">
        <w:rPr>
          <w:b/>
          <w:shd w:val="clear" w:color="auto" w:fill="FFFFFF"/>
          <w:lang w:val="it-IT" w:eastAsia="en-US"/>
        </w:rPr>
        <w:t xml:space="preserve"> PROFILO</w:t>
      </w:r>
    </w:p>
    <w:p w:rsidR="002A6B57" w:rsidRPr="00862492" w:rsidRDefault="00913D6C" w:rsidP="002A6B57">
      <w:pPr>
        <w:pStyle w:val="Paragrafoelenco"/>
        <w:jc w:val="both"/>
        <w:rPr>
          <w:lang w:val="it-IT"/>
        </w:rPr>
      </w:pPr>
      <w:r>
        <w:rPr>
          <w:lang w:val="it-IT"/>
        </w:rPr>
        <w:t>P</w:t>
      </w:r>
      <w:r w:rsidR="002A6B57">
        <w:rPr>
          <w:lang w:val="it-IT"/>
        </w:rPr>
        <w:t xml:space="preserve"> è autenticato nel sistema con il ruolo di </w:t>
      </w:r>
      <w:r>
        <w:rPr>
          <w:lang w:val="it-IT"/>
        </w:rPr>
        <w:t>pasticciere</w:t>
      </w:r>
      <w:r w:rsidR="002A6B57">
        <w:rPr>
          <w:lang w:val="it-IT"/>
        </w:rPr>
        <w:t xml:space="preserve">. </w:t>
      </w:r>
      <w:r>
        <w:rPr>
          <w:lang w:val="it-IT"/>
        </w:rPr>
        <w:t>P</w:t>
      </w:r>
      <w:r w:rsidR="002A6B57">
        <w:rPr>
          <w:lang w:val="it-IT"/>
        </w:rPr>
        <w:t xml:space="preserve"> clicca sulla voce &lt;</w:t>
      </w:r>
      <w:r>
        <w:rPr>
          <w:lang w:val="it-IT"/>
        </w:rPr>
        <w:t>Impostazioni&gt;</w:t>
      </w:r>
      <w:r w:rsidR="002A6B57">
        <w:rPr>
          <w:lang w:val="it-IT"/>
        </w:rPr>
        <w:t xml:space="preserve">. </w:t>
      </w:r>
      <w:r>
        <w:rPr>
          <w:lang w:val="it-IT"/>
        </w:rPr>
        <w:t>Il sistema mostra tutti i dati re</w:t>
      </w:r>
      <w:r w:rsidR="00B37501">
        <w:rPr>
          <w:lang w:val="it-IT"/>
        </w:rPr>
        <w:t xml:space="preserve">lativi a P come mostrato in </w:t>
      </w:r>
      <w:r w:rsidR="00B37501" w:rsidRPr="00B37501">
        <w:rPr>
          <w:b/>
          <w:lang w:val="it-IT"/>
        </w:rPr>
        <w:t>figura 11.1</w:t>
      </w:r>
      <w:r w:rsidR="002A6B57">
        <w:rPr>
          <w:lang w:val="it-IT"/>
        </w:rPr>
        <w:t xml:space="preserve">. </w:t>
      </w:r>
      <w:r w:rsidR="00B37501">
        <w:rPr>
          <w:lang w:val="it-IT"/>
        </w:rPr>
        <w:t>P clicca sul pulsante &lt;Modifica i dati del profilo&gt;</w:t>
      </w:r>
      <w:r w:rsidR="002A6B57">
        <w:rPr>
          <w:lang w:val="it-IT"/>
        </w:rPr>
        <w:t xml:space="preserve">.  </w:t>
      </w:r>
      <w:r w:rsidR="00E97356">
        <w:rPr>
          <w:lang w:val="it-IT"/>
        </w:rPr>
        <w:t>Il sistema mostra un form che riempie con i dati già salvati nel sistema. P modifica il numero di telefono e clicca sul pulsante &lt;Salva&gt;. Il sistema memorizza i nuovi dati.</w:t>
      </w:r>
    </w:p>
    <w:p w:rsidR="002A6B57" w:rsidRDefault="002A6B57" w:rsidP="002A6B57">
      <w:pPr>
        <w:pStyle w:val="Paragrafoelenco"/>
        <w:jc w:val="both"/>
        <w:rPr>
          <w:lang w:val="it-IT"/>
        </w:rPr>
      </w:pPr>
    </w:p>
    <w:p w:rsidR="002A6B57" w:rsidRPr="00BF575D" w:rsidRDefault="002A6B57" w:rsidP="002A6B57">
      <w:pPr>
        <w:pStyle w:val="Paragrafoelenco"/>
        <w:keepNext/>
        <w:ind w:left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2188F2F" wp14:editId="6339DAD5">
            <wp:extent cx="4575936" cy="3431952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finanz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36" cy="34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57" w:rsidRPr="00862492" w:rsidRDefault="002A6B57" w:rsidP="002A6B57">
      <w:pPr>
        <w:pStyle w:val="Didascalia"/>
        <w:jc w:val="center"/>
        <w:rPr>
          <w:lang w:val="it-IT"/>
        </w:rPr>
      </w:pPr>
      <w:r w:rsidRPr="00BF575D">
        <w:rPr>
          <w:lang w:val="it-IT"/>
        </w:rPr>
        <w:t>Figura</w:t>
      </w:r>
      <w:r w:rsidR="00B37501">
        <w:rPr>
          <w:lang w:val="it-IT"/>
        </w:rPr>
        <w:t xml:space="preserve"> 11.1</w:t>
      </w:r>
    </w:p>
    <w:p w:rsidR="002A6B57" w:rsidRPr="002A6B57" w:rsidRDefault="002A6B57" w:rsidP="002A6B57">
      <w:pPr>
        <w:rPr>
          <w:lang w:val="it-IT"/>
        </w:rPr>
      </w:pPr>
    </w:p>
    <w:p w:rsidR="00F72CDA" w:rsidRDefault="00F72CDA" w:rsidP="000F3CA5">
      <w:pPr>
        <w:jc w:val="both"/>
        <w:rPr>
          <w:lang w:val="it-IT"/>
        </w:rPr>
      </w:pPr>
    </w:p>
    <w:p w:rsidR="00E97356" w:rsidRPr="000F3CA5" w:rsidRDefault="00E97356" w:rsidP="000F3CA5">
      <w:pPr>
        <w:jc w:val="both"/>
        <w:rPr>
          <w:lang w:val="it-IT"/>
        </w:rPr>
      </w:pPr>
    </w:p>
    <w:p w:rsidR="00272A89" w:rsidRDefault="00272A89" w:rsidP="00FD48E4">
      <w:pPr>
        <w:pStyle w:val="Data"/>
        <w:rPr>
          <w:b w:val="0"/>
          <w:spacing w:val="0"/>
          <w:sz w:val="24"/>
          <w:lang w:val="it-IT"/>
        </w:rPr>
      </w:pPr>
    </w:p>
    <w:p w:rsidR="00E97356" w:rsidRDefault="00E97356" w:rsidP="00FD48E4">
      <w:pPr>
        <w:pStyle w:val="Data"/>
        <w:rPr>
          <w:b w:val="0"/>
          <w:spacing w:val="0"/>
          <w:sz w:val="24"/>
          <w:lang w:val="it-IT"/>
        </w:rPr>
      </w:pPr>
    </w:p>
    <w:p w:rsidR="00E97356" w:rsidRDefault="00E97356" w:rsidP="00FD48E4">
      <w:pPr>
        <w:pStyle w:val="Data"/>
        <w:rPr>
          <w:b w:val="0"/>
          <w:spacing w:val="0"/>
          <w:sz w:val="24"/>
          <w:lang w:val="it-IT"/>
        </w:rPr>
      </w:pPr>
    </w:p>
    <w:p w:rsidR="009A6F6B" w:rsidRDefault="009A6F6B" w:rsidP="00FD48E4">
      <w:pPr>
        <w:pStyle w:val="Data"/>
        <w:rPr>
          <w:b w:val="0"/>
          <w:spacing w:val="0"/>
          <w:sz w:val="24"/>
          <w:lang w:val="it-IT"/>
        </w:rPr>
      </w:pPr>
    </w:p>
    <w:p w:rsidR="00E97356" w:rsidRDefault="00E97356" w:rsidP="00FD48E4">
      <w:pPr>
        <w:pStyle w:val="Data"/>
        <w:rPr>
          <w:b w:val="0"/>
          <w:spacing w:val="0"/>
          <w:sz w:val="24"/>
          <w:lang w:val="it-IT"/>
        </w:rPr>
      </w:pPr>
    </w:p>
    <w:p w:rsidR="00FD48E4" w:rsidRPr="002E12D5" w:rsidRDefault="002E12D5" w:rsidP="00FD48E4">
      <w:pPr>
        <w:pStyle w:val="Data"/>
        <w:rPr>
          <w:sz w:val="24"/>
          <w:shd w:val="clear" w:color="auto" w:fill="FFFFFF"/>
          <w:lang w:val="it-IT" w:eastAsia="en-US"/>
        </w:rPr>
      </w:pPr>
      <w:r w:rsidRPr="002E12D5">
        <w:rPr>
          <w:sz w:val="24"/>
          <w:shd w:val="clear" w:color="auto" w:fill="FFFFFF"/>
          <w:lang w:val="it-IT" w:eastAsia="en-US"/>
        </w:rPr>
        <w:lastRenderedPageBreak/>
        <w:t>FUNCTIONAL</w:t>
      </w:r>
      <w:r w:rsidR="00FD48E4" w:rsidRPr="002E12D5">
        <w:rPr>
          <w:sz w:val="24"/>
          <w:shd w:val="clear" w:color="auto" w:fill="FFFFFF"/>
          <w:lang w:val="it-IT" w:eastAsia="en-US"/>
        </w:rPr>
        <w:t xml:space="preserve"> </w:t>
      </w:r>
      <w:r w:rsidRPr="002E12D5">
        <w:rPr>
          <w:sz w:val="24"/>
          <w:shd w:val="clear" w:color="auto" w:fill="FFFFFF"/>
          <w:lang w:val="it-IT" w:eastAsia="en-US"/>
        </w:rPr>
        <w:t>REQUIREMENTS</w:t>
      </w:r>
    </w:p>
    <w:p w:rsidR="00FD48E4" w:rsidRPr="001E79C0" w:rsidRDefault="00FD48E4" w:rsidP="00FD48E4">
      <w:pPr>
        <w:spacing w:before="0" w:after="0"/>
        <w:jc w:val="both"/>
        <w:rPr>
          <w:shd w:val="clear" w:color="auto" w:fill="FFFFFF"/>
          <w:lang w:val="it-IT" w:eastAsia="en-US"/>
        </w:rPr>
      </w:pPr>
      <w:r w:rsidRPr="00E25726">
        <w:rPr>
          <w:shd w:val="clear" w:color="auto" w:fill="FFFFFF"/>
          <w:lang w:val="it-IT" w:eastAsia="en-US"/>
        </w:rPr>
        <w:t xml:space="preserve">Si pensa di realizzare </w:t>
      </w:r>
      <w:r>
        <w:rPr>
          <w:shd w:val="clear" w:color="auto" w:fill="FFFFFF"/>
          <w:lang w:val="it-IT" w:eastAsia="en-US"/>
        </w:rPr>
        <w:t xml:space="preserve">un’applicazione Client-Server che gestisca l’interfaccia di più pasticcerie che si registrano ad essa. Per lo sviluppo del sistema si utilizzerà un’architettura three-tier che suddividerà il sistema in 3 moduli principali: </w:t>
      </w:r>
      <w:r w:rsidRPr="001E79C0">
        <w:rPr>
          <w:shd w:val="clear" w:color="auto" w:fill="FFFFFF"/>
          <w:lang w:val="it-IT" w:eastAsia="en-US"/>
        </w:rPr>
        <w:t>interfaccia utente</w:t>
      </w:r>
      <w:r>
        <w:rPr>
          <w:shd w:val="clear" w:color="auto" w:fill="FFFFFF"/>
          <w:lang w:val="it-IT" w:eastAsia="en-US"/>
        </w:rPr>
        <w:t xml:space="preserve">, </w:t>
      </w:r>
      <w:r w:rsidRPr="001E79C0">
        <w:rPr>
          <w:shd w:val="clear" w:color="auto" w:fill="FFFFFF"/>
          <w:lang w:val="it-IT" w:eastAsia="en-US"/>
        </w:rPr>
        <w:t>logica funzionale</w:t>
      </w:r>
      <w:r>
        <w:rPr>
          <w:shd w:val="clear" w:color="auto" w:fill="FFFFFF"/>
          <w:lang w:val="it-IT" w:eastAsia="en-US"/>
        </w:rPr>
        <w:t xml:space="preserve">, </w:t>
      </w:r>
      <w:r w:rsidRPr="001E79C0">
        <w:rPr>
          <w:shd w:val="clear" w:color="auto" w:fill="FFFFFF"/>
          <w:lang w:val="it-IT" w:eastAsia="en-US"/>
        </w:rPr>
        <w:t>logica dei dati.</w:t>
      </w:r>
    </w:p>
    <w:p w:rsidR="00FD48E4" w:rsidRDefault="00FD48E4" w:rsidP="00FD48E4">
      <w:pPr>
        <w:jc w:val="both"/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Il sistema dovrà essere in grado di:</w:t>
      </w:r>
    </w:p>
    <w:p w:rsidR="00FD48E4" w:rsidRDefault="00FD48E4" w:rsidP="00FD48E4">
      <w:pPr>
        <w:pStyle w:val="Paragrafoelenco"/>
        <w:numPr>
          <w:ilvl w:val="0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Gestire l’inventario dei prodotti presenti in magazzino</w:t>
      </w:r>
    </w:p>
    <w:p w:rsidR="00A52FBD" w:rsidRDefault="00DB7FAC" w:rsidP="00FD48E4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</w:t>
      </w:r>
      <w:r w:rsidRPr="00DB7FAC">
        <w:rPr>
          <w:b/>
          <w:shd w:val="clear" w:color="auto" w:fill="FFFFFF"/>
          <w:lang w:val="it-IT" w:eastAsia="en-US"/>
        </w:rPr>
        <w:t xml:space="preserve">1) </w:t>
      </w:r>
      <w:r w:rsidR="00FD48E4">
        <w:rPr>
          <w:shd w:val="clear" w:color="auto" w:fill="FFFFFF"/>
          <w:lang w:val="it-IT" w:eastAsia="en-US"/>
        </w:rPr>
        <w:t>Si potranno salvare nel sistema tutti gli ingredienti utilizzati nel magazzino con le relative operazioni di aggiornamento.</w:t>
      </w:r>
    </w:p>
    <w:p w:rsidR="00FD48E4" w:rsidRDefault="00A52FBD" w:rsidP="00FD48E4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_2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b/>
          <w:shd w:val="clear" w:color="auto" w:fill="FFFFFF"/>
          <w:lang w:val="it-IT" w:eastAsia="en-US"/>
        </w:rPr>
        <w:t xml:space="preserve"> </w:t>
      </w:r>
      <w:r w:rsidR="00FD48E4">
        <w:rPr>
          <w:shd w:val="clear" w:color="auto" w:fill="FFFFFF"/>
          <w:lang w:val="it-IT" w:eastAsia="en-US"/>
        </w:rPr>
        <w:t>Il sistema memorizzerà informazioni utili al calcolo delle finanze sugli stessi (prezzo, quantità ecc.).</w:t>
      </w:r>
    </w:p>
    <w:p w:rsidR="00FD48E4" w:rsidRDefault="00FD48E4" w:rsidP="00FD48E4">
      <w:pPr>
        <w:pStyle w:val="Paragrafoelenco"/>
        <w:numPr>
          <w:ilvl w:val="0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Gestire il ricettario</w:t>
      </w:r>
    </w:p>
    <w:p w:rsidR="00A52FBD" w:rsidRDefault="00DB7FAC" w:rsidP="00FD48E4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</w:t>
      </w:r>
      <w:r w:rsidR="00A52FBD">
        <w:rPr>
          <w:b/>
          <w:shd w:val="clear" w:color="auto" w:fill="FFFFFF"/>
          <w:lang w:val="it-IT" w:eastAsia="en-US"/>
        </w:rPr>
        <w:t>3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b/>
          <w:shd w:val="clear" w:color="auto" w:fill="FFFFFF"/>
          <w:lang w:val="it-IT" w:eastAsia="en-US"/>
        </w:rPr>
        <w:t xml:space="preserve"> </w:t>
      </w:r>
      <w:r w:rsidR="00FD48E4">
        <w:rPr>
          <w:shd w:val="clear" w:color="auto" w:fill="FFFFFF"/>
          <w:lang w:val="it-IT" w:eastAsia="en-US"/>
        </w:rPr>
        <w:t>L’utente finale potrà memorizzare all’interno del sistema ricette predefinite selezionando tra i prodotti presenti in magazzino quali fanno parte della ricetta.</w:t>
      </w:r>
    </w:p>
    <w:p w:rsidR="00FD48E4" w:rsidRDefault="00A52FBD" w:rsidP="00FD48E4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_4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b/>
          <w:shd w:val="clear" w:color="auto" w:fill="FFFFFF"/>
          <w:lang w:val="it-IT" w:eastAsia="en-US"/>
        </w:rPr>
        <w:t xml:space="preserve"> </w:t>
      </w:r>
      <w:r w:rsidR="00FD48E4">
        <w:rPr>
          <w:shd w:val="clear" w:color="auto" w:fill="FFFFFF"/>
          <w:lang w:val="it-IT" w:eastAsia="en-US"/>
        </w:rPr>
        <w:t>Saranno possibili tutte le operazioni di aggiornamento.</w:t>
      </w:r>
    </w:p>
    <w:p w:rsidR="00FD48E4" w:rsidRDefault="00FD48E4" w:rsidP="00FD48E4">
      <w:pPr>
        <w:pStyle w:val="Paragrafoelenco"/>
        <w:numPr>
          <w:ilvl w:val="0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Gestire entrate e uscite economiche</w:t>
      </w:r>
    </w:p>
    <w:p w:rsidR="00A52FBD" w:rsidRDefault="00DB7FAC" w:rsidP="00FD48E4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</w:t>
      </w:r>
      <w:r w:rsidR="00A52FBD">
        <w:rPr>
          <w:b/>
          <w:shd w:val="clear" w:color="auto" w:fill="FFFFFF"/>
          <w:lang w:val="it-IT" w:eastAsia="en-US"/>
        </w:rPr>
        <w:t>5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b/>
          <w:shd w:val="clear" w:color="auto" w:fill="FFFFFF"/>
          <w:lang w:val="it-IT" w:eastAsia="en-US"/>
        </w:rPr>
        <w:t xml:space="preserve"> </w:t>
      </w:r>
      <w:r w:rsidR="00FD48E4" w:rsidRPr="000A00AF">
        <w:rPr>
          <w:shd w:val="clear" w:color="auto" w:fill="FFFFFF"/>
          <w:lang w:val="it-IT" w:eastAsia="en-US"/>
        </w:rPr>
        <w:t>Verranno generati dei grafici sul guadagno (mensile, annuale) rapportando i costi di un prodotto ri</w:t>
      </w:r>
      <w:r w:rsidR="00A52FBD">
        <w:rPr>
          <w:shd w:val="clear" w:color="auto" w:fill="FFFFFF"/>
          <w:lang w:val="it-IT" w:eastAsia="en-US"/>
        </w:rPr>
        <w:t>spetto al suo costo di vendita.</w:t>
      </w:r>
    </w:p>
    <w:p w:rsidR="00A52FBD" w:rsidRDefault="00A52FBD" w:rsidP="00FD48E4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_6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b/>
          <w:shd w:val="clear" w:color="auto" w:fill="FFFFFF"/>
          <w:lang w:val="it-IT" w:eastAsia="en-US"/>
        </w:rPr>
        <w:t xml:space="preserve"> </w:t>
      </w:r>
      <w:r w:rsidR="00FD48E4" w:rsidRPr="000A00AF">
        <w:rPr>
          <w:shd w:val="clear" w:color="auto" w:fill="FFFFFF"/>
          <w:lang w:val="it-IT" w:eastAsia="en-US"/>
        </w:rPr>
        <w:t xml:space="preserve">L’utente finale </w:t>
      </w:r>
      <w:r w:rsidR="00FD48E4">
        <w:rPr>
          <w:shd w:val="clear" w:color="auto" w:fill="FFFFFF"/>
          <w:lang w:val="it-IT" w:eastAsia="en-US"/>
        </w:rPr>
        <w:t>dovrà selezionare</w:t>
      </w:r>
      <w:r w:rsidR="00FD48E4" w:rsidRPr="000A00AF">
        <w:rPr>
          <w:shd w:val="clear" w:color="auto" w:fill="FFFFFF"/>
          <w:lang w:val="it-IT" w:eastAsia="en-US"/>
        </w:rPr>
        <w:t xml:space="preserve"> il tipo di ricetta</w:t>
      </w:r>
      <w:r w:rsidR="00FD48E4">
        <w:rPr>
          <w:shd w:val="clear" w:color="auto" w:fill="FFFFFF"/>
          <w:lang w:val="it-IT" w:eastAsia="en-US"/>
        </w:rPr>
        <w:t>,</w:t>
      </w:r>
      <w:r w:rsidR="00FD48E4" w:rsidRPr="000A00AF">
        <w:rPr>
          <w:shd w:val="clear" w:color="auto" w:fill="FFFFFF"/>
          <w:lang w:val="it-IT" w:eastAsia="en-US"/>
        </w:rPr>
        <w:t xml:space="preserve"> la quantità di produzione e quella di vendita</w:t>
      </w:r>
      <w:r w:rsidR="00FD48E4">
        <w:rPr>
          <w:shd w:val="clear" w:color="auto" w:fill="FFFFFF"/>
          <w:lang w:val="it-IT" w:eastAsia="en-US"/>
        </w:rPr>
        <w:t>.</w:t>
      </w:r>
    </w:p>
    <w:p w:rsidR="00A52FBD" w:rsidRPr="00A27EA4" w:rsidRDefault="00A52FBD" w:rsidP="00A52FBD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_7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shd w:val="clear" w:color="auto" w:fill="FFFFFF"/>
          <w:lang w:val="it-IT" w:eastAsia="en-US"/>
        </w:rPr>
        <w:t xml:space="preserve"> Il sistema recupera </w:t>
      </w:r>
      <w:r w:rsidR="00FD48E4">
        <w:rPr>
          <w:shd w:val="clear" w:color="auto" w:fill="FFFFFF"/>
          <w:lang w:val="it-IT" w:eastAsia="en-US"/>
        </w:rPr>
        <w:t xml:space="preserve">i dati salvati nel ricettario e </w:t>
      </w:r>
      <w:r>
        <w:rPr>
          <w:shd w:val="clear" w:color="auto" w:fill="FFFFFF"/>
          <w:lang w:val="it-IT" w:eastAsia="en-US"/>
        </w:rPr>
        <w:t>ne</w:t>
      </w:r>
      <w:r w:rsidR="00FD48E4">
        <w:rPr>
          <w:shd w:val="clear" w:color="auto" w:fill="FFFFFF"/>
          <w:lang w:val="it-IT" w:eastAsia="en-US"/>
        </w:rPr>
        <w:t xml:space="preserve"> calcolerà il costo della ricetta.</w:t>
      </w:r>
    </w:p>
    <w:p w:rsidR="00FD48E4" w:rsidRDefault="00FD48E4" w:rsidP="00FD48E4">
      <w:pPr>
        <w:pStyle w:val="Paragrafoelenco"/>
        <w:numPr>
          <w:ilvl w:val="0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Calcolare il costo complessivo di un prodotto finale e/o ricetta</w:t>
      </w:r>
    </w:p>
    <w:p w:rsidR="00A52FBD" w:rsidRDefault="00DB7FAC" w:rsidP="00316553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</w:t>
      </w:r>
      <w:r w:rsidR="00A52FBD">
        <w:rPr>
          <w:b/>
          <w:shd w:val="clear" w:color="auto" w:fill="FFFFFF"/>
          <w:lang w:val="it-IT" w:eastAsia="en-US"/>
        </w:rPr>
        <w:t>8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b/>
          <w:shd w:val="clear" w:color="auto" w:fill="FFFFFF"/>
          <w:lang w:val="it-IT" w:eastAsia="en-US"/>
        </w:rPr>
        <w:t xml:space="preserve"> </w:t>
      </w:r>
      <w:r w:rsidR="00FD48E4">
        <w:rPr>
          <w:shd w:val="clear" w:color="auto" w:fill="FFFFFF"/>
          <w:lang w:val="it-IT" w:eastAsia="en-US"/>
        </w:rPr>
        <w:t>Avendo a disposizione i prezzi delle singole materie prime e la composizione di una certa ricetta il sistema sarà in grado di definire un prezzo di produzione per ogni r</w:t>
      </w:r>
      <w:r w:rsidR="00A52FBD">
        <w:rPr>
          <w:shd w:val="clear" w:color="auto" w:fill="FFFFFF"/>
          <w:lang w:val="it-IT" w:eastAsia="en-US"/>
        </w:rPr>
        <w:t>icetta memorizzata nel sistema.</w:t>
      </w:r>
    </w:p>
    <w:p w:rsidR="00316553" w:rsidRDefault="00A52FBD" w:rsidP="00316553">
      <w:pPr>
        <w:pStyle w:val="Paragrafoelenco"/>
        <w:numPr>
          <w:ilvl w:val="1"/>
          <w:numId w:val="6"/>
        </w:numPr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R</w:t>
      </w:r>
      <w:r w:rsidRPr="00DB7FAC">
        <w:rPr>
          <w:b/>
          <w:shd w:val="clear" w:color="auto" w:fill="FFFFFF"/>
          <w:lang w:val="it-IT" w:eastAsia="en-US"/>
        </w:rPr>
        <w:t>F</w:t>
      </w:r>
      <w:r>
        <w:rPr>
          <w:b/>
          <w:shd w:val="clear" w:color="auto" w:fill="FFFFFF"/>
          <w:lang w:val="it-IT" w:eastAsia="en-US"/>
        </w:rPr>
        <w:t>_9</w:t>
      </w:r>
      <w:r w:rsidRPr="00DB7FAC">
        <w:rPr>
          <w:b/>
          <w:shd w:val="clear" w:color="auto" w:fill="FFFFFF"/>
          <w:lang w:val="it-IT" w:eastAsia="en-US"/>
        </w:rPr>
        <w:t>)</w:t>
      </w:r>
      <w:r>
        <w:rPr>
          <w:b/>
          <w:shd w:val="clear" w:color="auto" w:fill="FFFFFF"/>
          <w:lang w:val="it-IT" w:eastAsia="en-US"/>
        </w:rPr>
        <w:t xml:space="preserve"> </w:t>
      </w:r>
      <w:r w:rsidR="00FD48E4">
        <w:rPr>
          <w:shd w:val="clear" w:color="auto" w:fill="FFFFFF"/>
          <w:lang w:val="it-IT" w:eastAsia="en-US"/>
        </w:rPr>
        <w:t>L’utente finale potrà definire una percentuale di carico sul prodotto. Il sistema suggerirà quindi un prezzo di vendita.</w:t>
      </w:r>
      <w:r w:rsidR="00FD48E4" w:rsidRPr="00295E20">
        <w:rPr>
          <w:shd w:val="clear" w:color="auto" w:fill="FFFFFF"/>
          <w:lang w:val="it-IT" w:eastAsia="en-US"/>
        </w:rPr>
        <w:t xml:space="preserve"> </w:t>
      </w:r>
    </w:p>
    <w:p w:rsidR="00A27EA4" w:rsidRPr="00A27EA4" w:rsidRDefault="00A27EA4" w:rsidP="00A27EA4">
      <w:pPr>
        <w:jc w:val="both"/>
        <w:rPr>
          <w:shd w:val="clear" w:color="auto" w:fill="FFFFFF"/>
          <w:lang w:val="it-IT" w:eastAsia="en-US"/>
        </w:rPr>
      </w:pPr>
    </w:p>
    <w:p w:rsidR="006258D2" w:rsidRPr="006258D2" w:rsidRDefault="002E12D5" w:rsidP="006258D2">
      <w:pPr>
        <w:pStyle w:val="Data"/>
        <w:rPr>
          <w:sz w:val="24"/>
          <w:shd w:val="clear" w:color="auto" w:fill="FFFFFF"/>
          <w:lang w:val="it-IT" w:eastAsia="en-US"/>
        </w:rPr>
      </w:pPr>
      <w:r w:rsidRPr="002E12D5">
        <w:rPr>
          <w:sz w:val="24"/>
          <w:shd w:val="clear" w:color="auto" w:fill="FFFFFF"/>
          <w:lang w:val="it-IT" w:eastAsia="en-US"/>
        </w:rPr>
        <w:lastRenderedPageBreak/>
        <w:t>NONFUNCTIONAL REQUIREMENTS</w:t>
      </w:r>
    </w:p>
    <w:p w:rsidR="001F4765" w:rsidRPr="00D14CCC" w:rsidRDefault="00650C15" w:rsidP="00D14CCC">
      <w:pPr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 xml:space="preserve">I qui descritti requisiti non funzionali sono </w:t>
      </w:r>
      <w:r w:rsidR="001F4765">
        <w:rPr>
          <w:shd w:val="clear" w:color="auto" w:fill="FFFFFF"/>
          <w:lang w:val="it-IT" w:eastAsia="en-US"/>
        </w:rPr>
        <w:t>catalogati secondo il modello F.U.R.P.S.+</w:t>
      </w:r>
    </w:p>
    <w:p w:rsidR="001F4765" w:rsidRDefault="001F4765" w:rsidP="001F4765">
      <w:pPr>
        <w:pStyle w:val="Paragrafoelenco"/>
        <w:numPr>
          <w:ilvl w:val="0"/>
          <w:numId w:val="13"/>
        </w:numPr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Reliability</w:t>
      </w:r>
    </w:p>
    <w:p w:rsidR="001F4765" w:rsidRDefault="00DB7FAC" w:rsidP="005B7574">
      <w:pPr>
        <w:pStyle w:val="Paragrafoelenco"/>
        <w:numPr>
          <w:ilvl w:val="1"/>
          <w:numId w:val="13"/>
        </w:numPr>
        <w:spacing w:line="276" w:lineRule="auto"/>
        <w:jc w:val="both"/>
        <w:rPr>
          <w:shd w:val="clear" w:color="auto" w:fill="FFFFFF"/>
          <w:lang w:val="it-IT" w:eastAsia="en-US"/>
        </w:rPr>
      </w:pPr>
      <w:r w:rsidRPr="00DB7FAC">
        <w:rPr>
          <w:b/>
          <w:shd w:val="clear" w:color="auto" w:fill="FFFFFF"/>
          <w:lang w:val="it-IT" w:eastAsia="en-US"/>
        </w:rPr>
        <w:t>NF</w:t>
      </w:r>
      <w:r>
        <w:rPr>
          <w:b/>
          <w:shd w:val="clear" w:color="auto" w:fill="FFFFFF"/>
          <w:lang w:val="it-IT" w:eastAsia="en-US"/>
        </w:rPr>
        <w:t>_</w:t>
      </w:r>
      <w:r w:rsidRPr="00DB7FAC">
        <w:rPr>
          <w:b/>
          <w:shd w:val="clear" w:color="auto" w:fill="FFFFFF"/>
          <w:lang w:val="it-IT" w:eastAsia="en-US"/>
        </w:rPr>
        <w:t xml:space="preserve">1) </w:t>
      </w:r>
      <w:r w:rsidR="001F4765">
        <w:rPr>
          <w:shd w:val="clear" w:color="auto" w:fill="FFFFFF"/>
          <w:lang w:val="it-IT" w:eastAsia="en-US"/>
        </w:rPr>
        <w:t>Il riavvio del sistema in caso di fallimento è consentito;</w:t>
      </w:r>
    </w:p>
    <w:p w:rsidR="001F4765" w:rsidRDefault="00DB7FAC" w:rsidP="005B7574">
      <w:pPr>
        <w:pStyle w:val="Paragrafoelenco"/>
        <w:numPr>
          <w:ilvl w:val="1"/>
          <w:numId w:val="13"/>
        </w:numPr>
        <w:spacing w:line="240" w:lineRule="auto"/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NF_2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1F4765">
        <w:rPr>
          <w:shd w:val="clear" w:color="auto" w:fill="FFFFFF"/>
          <w:lang w:val="it-IT" w:eastAsia="en-US"/>
        </w:rPr>
        <w:t>Ogni password associata ad un account deve essere alfanumerica, di almeno 8 caratteri di cui uno speciale e una lettera maiuscola;</w:t>
      </w:r>
    </w:p>
    <w:p w:rsidR="001F4765" w:rsidRDefault="00DB7FAC" w:rsidP="005B7574">
      <w:pPr>
        <w:pStyle w:val="Paragrafoelenco"/>
        <w:numPr>
          <w:ilvl w:val="1"/>
          <w:numId w:val="13"/>
        </w:numPr>
        <w:spacing w:line="240" w:lineRule="auto"/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NF_3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1F4765">
        <w:rPr>
          <w:shd w:val="clear" w:color="auto" w:fill="FFFFFF"/>
          <w:lang w:val="it-IT" w:eastAsia="en-US"/>
        </w:rPr>
        <w:t>La password viene criptata secondo algoritmi di crittografia</w:t>
      </w:r>
      <w:r w:rsidR="005B7574">
        <w:rPr>
          <w:shd w:val="clear" w:color="auto" w:fill="FFFFFF"/>
          <w:lang w:val="it-IT" w:eastAsia="en-US"/>
        </w:rPr>
        <w:t xml:space="preserve"> scelti in fase di </w:t>
      </w:r>
      <w:r w:rsidR="001F4765">
        <w:rPr>
          <w:shd w:val="clear" w:color="auto" w:fill="FFFFFF"/>
          <w:lang w:val="it-IT" w:eastAsia="en-US"/>
        </w:rPr>
        <w:t>implementazione</w:t>
      </w:r>
    </w:p>
    <w:p w:rsidR="005B7574" w:rsidRPr="00D14CCC" w:rsidRDefault="00DB7FAC" w:rsidP="00D14CCC">
      <w:pPr>
        <w:pStyle w:val="Paragrafoelenco"/>
        <w:numPr>
          <w:ilvl w:val="1"/>
          <w:numId w:val="13"/>
        </w:numPr>
        <w:spacing w:line="276" w:lineRule="auto"/>
        <w:jc w:val="both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NF_4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5B7574">
        <w:rPr>
          <w:shd w:val="clear" w:color="auto" w:fill="FFFFFF"/>
          <w:lang w:val="it-IT" w:eastAsia="en-US"/>
        </w:rPr>
        <w:t>Il protocollo usato per l’accesso al sito sarà HTTPS, ovvero il sito web girerà su protocollo SSL</w:t>
      </w:r>
    </w:p>
    <w:p w:rsidR="001F4765" w:rsidRDefault="001F4765" w:rsidP="001F4765">
      <w:pPr>
        <w:pStyle w:val="Paragrafoelenco"/>
        <w:numPr>
          <w:ilvl w:val="0"/>
          <w:numId w:val="13"/>
        </w:numPr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Performance</w:t>
      </w:r>
    </w:p>
    <w:p w:rsidR="005B7574" w:rsidRPr="00494EDD" w:rsidRDefault="00DB7FAC" w:rsidP="005B7574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NF_5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5B7574">
        <w:rPr>
          <w:shd w:val="clear" w:color="auto" w:fill="FFFFFF"/>
          <w:lang w:val="it-IT" w:eastAsia="en-US"/>
        </w:rPr>
        <w:t>Deve garantire un tempo di risposta per la generazione dei grafici delle finanze che non superi i 60 s;</w:t>
      </w:r>
    </w:p>
    <w:p w:rsidR="005B7574" w:rsidRDefault="00DB7FAC" w:rsidP="005B7574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NF_6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5B7574">
        <w:rPr>
          <w:shd w:val="clear" w:color="auto" w:fill="FFFFFF"/>
          <w:lang w:val="it-IT" w:eastAsia="en-US"/>
        </w:rPr>
        <w:t>Deve garantire un tempo di risposta per tutte le operazioni aggiornamento sul DB inferiore ad 1 s;</w:t>
      </w:r>
    </w:p>
    <w:p w:rsidR="001F4765" w:rsidRPr="00D14CCC" w:rsidRDefault="00DB7FAC" w:rsidP="00D14CCC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NF_7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D14CCC">
        <w:rPr>
          <w:shd w:val="clear" w:color="auto" w:fill="FFFFFF"/>
          <w:lang w:val="it-IT" w:eastAsia="en-US"/>
        </w:rPr>
        <w:t>Deve garantire scalabilità in termini di numero di clienti;</w:t>
      </w:r>
    </w:p>
    <w:p w:rsidR="001F4765" w:rsidRDefault="001F4765" w:rsidP="001F4765">
      <w:pPr>
        <w:pStyle w:val="Paragrafoelenco"/>
        <w:numPr>
          <w:ilvl w:val="0"/>
          <w:numId w:val="13"/>
        </w:numPr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Implementation</w:t>
      </w:r>
    </w:p>
    <w:p w:rsidR="00D14CCC" w:rsidRDefault="00DB7FAC" w:rsidP="00D14CCC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NF_8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D14CCC">
        <w:rPr>
          <w:shd w:val="clear" w:color="auto" w:fill="FFFFFF"/>
          <w:lang w:val="it-IT" w:eastAsia="en-US"/>
        </w:rPr>
        <w:t>Implementa la parte server in linguaggio Java;</w:t>
      </w:r>
    </w:p>
    <w:p w:rsidR="00D14CCC" w:rsidRDefault="00DB7FAC" w:rsidP="00D14CCC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NF_9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D14CCC">
        <w:rPr>
          <w:shd w:val="clear" w:color="auto" w:fill="FFFFFF"/>
          <w:lang w:val="it-IT" w:eastAsia="en-US"/>
        </w:rPr>
        <w:t>Implementa la parte client in HTML5 e JSP page;</w:t>
      </w:r>
    </w:p>
    <w:p w:rsidR="00D14CCC" w:rsidRDefault="00DB7FAC" w:rsidP="00D14CCC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>
        <w:rPr>
          <w:b/>
          <w:shd w:val="clear" w:color="auto" w:fill="FFFFFF"/>
          <w:lang w:val="it-IT" w:eastAsia="en-US"/>
        </w:rPr>
        <w:t>NF_10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D14CCC">
        <w:rPr>
          <w:shd w:val="clear" w:color="auto" w:fill="FFFFFF"/>
          <w:lang w:val="it-IT" w:eastAsia="en-US"/>
        </w:rPr>
        <w:t xml:space="preserve">Formatta i dati dell’interfaccia utente utilizzando CSS e frame-work come </w:t>
      </w:r>
      <w:r w:rsidRPr="00DB7FAC">
        <w:rPr>
          <w:b/>
          <w:shd w:val="clear" w:color="auto" w:fill="FFFFFF"/>
          <w:lang w:val="it-IT" w:eastAsia="en-US"/>
        </w:rPr>
        <w:t xml:space="preserve"> </w:t>
      </w:r>
      <w:r w:rsidR="00D14CCC">
        <w:rPr>
          <w:shd w:val="clear" w:color="auto" w:fill="FFFFFF"/>
          <w:lang w:val="it-IT" w:eastAsia="en-US"/>
        </w:rPr>
        <w:t>Bootstrap e AngularJS;</w:t>
      </w:r>
    </w:p>
    <w:p w:rsidR="001F4765" w:rsidRPr="00D14CCC" w:rsidRDefault="00DB7FAC" w:rsidP="00D14CCC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 w:rsidRPr="00DB7FAC">
        <w:rPr>
          <w:b/>
          <w:shd w:val="clear" w:color="auto" w:fill="FFFFFF"/>
          <w:lang w:val="it-IT" w:eastAsia="en-US"/>
        </w:rPr>
        <w:t>NF</w:t>
      </w:r>
      <w:r>
        <w:rPr>
          <w:b/>
          <w:shd w:val="clear" w:color="auto" w:fill="FFFFFF"/>
          <w:lang w:val="it-IT" w:eastAsia="en-US"/>
        </w:rPr>
        <w:t>_</w:t>
      </w:r>
      <w:r w:rsidRPr="00DB7FAC">
        <w:rPr>
          <w:b/>
          <w:shd w:val="clear" w:color="auto" w:fill="FFFFFF"/>
          <w:lang w:val="it-IT" w:eastAsia="en-US"/>
        </w:rPr>
        <w:t>1</w:t>
      </w:r>
      <w:r>
        <w:rPr>
          <w:b/>
          <w:shd w:val="clear" w:color="auto" w:fill="FFFFFF"/>
          <w:lang w:val="it-IT" w:eastAsia="en-US"/>
        </w:rPr>
        <w:t>2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D14CCC">
        <w:rPr>
          <w:shd w:val="clear" w:color="auto" w:fill="FFFFFF"/>
          <w:lang w:val="it-IT" w:eastAsia="en-US"/>
        </w:rPr>
        <w:t>Gestisce i dati con l’uso del DBMS MySQL;</w:t>
      </w:r>
    </w:p>
    <w:p w:rsidR="001F4765" w:rsidRDefault="001F4765" w:rsidP="001F4765">
      <w:pPr>
        <w:pStyle w:val="Paragrafoelenco"/>
        <w:numPr>
          <w:ilvl w:val="0"/>
          <w:numId w:val="13"/>
        </w:numPr>
        <w:rPr>
          <w:shd w:val="clear" w:color="auto" w:fill="FFFFFF"/>
          <w:lang w:val="it-IT" w:eastAsia="en-US"/>
        </w:rPr>
      </w:pPr>
      <w:r>
        <w:rPr>
          <w:shd w:val="clear" w:color="auto" w:fill="FFFFFF"/>
          <w:lang w:val="it-IT" w:eastAsia="en-US"/>
        </w:rPr>
        <w:t>Interface</w:t>
      </w:r>
    </w:p>
    <w:p w:rsidR="00B94585" w:rsidRDefault="00DB7FAC" w:rsidP="002E12D5">
      <w:pPr>
        <w:pStyle w:val="Paragrafoelenco"/>
        <w:numPr>
          <w:ilvl w:val="1"/>
          <w:numId w:val="13"/>
        </w:numPr>
        <w:spacing w:line="276" w:lineRule="auto"/>
        <w:rPr>
          <w:shd w:val="clear" w:color="auto" w:fill="FFFFFF"/>
          <w:lang w:val="it-IT" w:eastAsia="en-US"/>
        </w:rPr>
      </w:pPr>
      <w:r w:rsidRPr="00DB7FAC">
        <w:rPr>
          <w:b/>
          <w:shd w:val="clear" w:color="auto" w:fill="FFFFFF"/>
          <w:lang w:val="it-IT" w:eastAsia="en-US"/>
        </w:rPr>
        <w:t>NF</w:t>
      </w:r>
      <w:r>
        <w:rPr>
          <w:b/>
          <w:shd w:val="clear" w:color="auto" w:fill="FFFFFF"/>
          <w:lang w:val="it-IT" w:eastAsia="en-US"/>
        </w:rPr>
        <w:t>_</w:t>
      </w:r>
      <w:r w:rsidRPr="00DB7FAC">
        <w:rPr>
          <w:b/>
          <w:shd w:val="clear" w:color="auto" w:fill="FFFFFF"/>
          <w:lang w:val="it-IT" w:eastAsia="en-US"/>
        </w:rPr>
        <w:t>1</w:t>
      </w:r>
      <w:r>
        <w:rPr>
          <w:b/>
          <w:shd w:val="clear" w:color="auto" w:fill="FFFFFF"/>
          <w:lang w:val="it-IT" w:eastAsia="en-US"/>
        </w:rPr>
        <w:t>3</w:t>
      </w:r>
      <w:r w:rsidRPr="00DB7FAC">
        <w:rPr>
          <w:b/>
          <w:shd w:val="clear" w:color="auto" w:fill="FFFFFF"/>
          <w:lang w:val="it-IT" w:eastAsia="en-US"/>
        </w:rPr>
        <w:t xml:space="preserve">) </w:t>
      </w:r>
      <w:r w:rsidR="00D14CCC">
        <w:rPr>
          <w:shd w:val="clear" w:color="auto" w:fill="FFFFFF"/>
          <w:lang w:val="it-IT" w:eastAsia="en-US"/>
        </w:rPr>
        <w:t>L’unico formato accettato per l’upload delle fatture in formato elettronico è .xlsx in cui il numero di colonne è pari a 4 nel seguente ordine: codice identificativo, nome prodotto, quantità e prezzo;</w:t>
      </w:r>
    </w:p>
    <w:p w:rsidR="00A27EA4" w:rsidRDefault="00A27EA4" w:rsidP="002E12D5">
      <w:pPr>
        <w:pStyle w:val="Data"/>
        <w:rPr>
          <w:b w:val="0"/>
          <w:spacing w:val="0"/>
          <w:sz w:val="24"/>
          <w:shd w:val="clear" w:color="auto" w:fill="FFFFFF"/>
          <w:lang w:val="it-IT" w:eastAsia="en-US"/>
        </w:rPr>
      </w:pPr>
    </w:p>
    <w:p w:rsidR="00A27EA4" w:rsidRDefault="00A27EA4" w:rsidP="002E12D5">
      <w:pPr>
        <w:pStyle w:val="Data"/>
        <w:rPr>
          <w:b w:val="0"/>
          <w:spacing w:val="0"/>
          <w:sz w:val="24"/>
          <w:shd w:val="clear" w:color="auto" w:fill="FFFFFF"/>
          <w:lang w:val="it-IT" w:eastAsia="en-US"/>
        </w:rPr>
      </w:pPr>
    </w:p>
    <w:p w:rsidR="002E12D5" w:rsidRPr="00340F06" w:rsidRDefault="002E12D5" w:rsidP="002E12D5">
      <w:pPr>
        <w:pStyle w:val="Data"/>
        <w:rPr>
          <w:sz w:val="24"/>
          <w:shd w:val="clear" w:color="auto" w:fill="FFFFFF"/>
          <w:lang w:val="it-IT" w:eastAsia="en-US"/>
        </w:rPr>
      </w:pPr>
      <w:r w:rsidRPr="00340F06">
        <w:rPr>
          <w:sz w:val="24"/>
          <w:shd w:val="clear" w:color="auto" w:fill="FFFFFF"/>
          <w:lang w:val="it-IT" w:eastAsia="en-US"/>
        </w:rPr>
        <w:t>TARGET ENVIRONMENT</w:t>
      </w:r>
    </w:p>
    <w:p w:rsidR="00497B6C" w:rsidRPr="00497B6C" w:rsidRDefault="00D26327" w:rsidP="00FE46B2">
      <w:pPr>
        <w:rPr>
          <w:shd w:val="clear" w:color="auto" w:fill="FFFFFF"/>
          <w:lang w:val="it-IT" w:eastAsia="en-US"/>
        </w:rPr>
      </w:pPr>
      <w:r w:rsidRPr="00497B6C">
        <w:rPr>
          <w:shd w:val="clear" w:color="auto" w:fill="FFFFFF"/>
          <w:lang w:val="it-IT" w:eastAsia="en-US"/>
        </w:rPr>
        <w:t xml:space="preserve">Il </w:t>
      </w:r>
      <w:r w:rsidR="00497B6C">
        <w:rPr>
          <w:shd w:val="clear" w:color="auto" w:fill="FFFFFF"/>
          <w:lang w:val="it-IT" w:eastAsia="en-US"/>
        </w:rPr>
        <w:t>s</w:t>
      </w:r>
      <w:r w:rsidRPr="00497B6C">
        <w:rPr>
          <w:shd w:val="clear" w:color="auto" w:fill="FFFFFF"/>
          <w:lang w:val="it-IT" w:eastAsia="en-US"/>
        </w:rPr>
        <w:t xml:space="preserve">istema </w:t>
      </w:r>
      <w:r w:rsidR="00497B6C" w:rsidRPr="00497B6C">
        <w:rPr>
          <w:shd w:val="clear" w:color="auto" w:fill="FFFFFF"/>
          <w:lang w:val="it-IT" w:eastAsia="en-US"/>
        </w:rPr>
        <w:t>sarà sviluppato su server web, dunque sarà accessibile attraverso un</w:t>
      </w:r>
      <w:r w:rsidR="00497B6C">
        <w:rPr>
          <w:shd w:val="clear" w:color="auto" w:fill="FFFFFF"/>
          <w:lang w:val="it-IT" w:eastAsia="en-US"/>
        </w:rPr>
        <w:t xml:space="preserve"> web-browser. Pasticciotto è rivolto dunque a pasticcerie, ognuna della quale avrà il suo accesso attraverso credenziali fornite in fase di registrazione.</w:t>
      </w:r>
    </w:p>
    <w:p w:rsidR="00FD48E4" w:rsidRPr="00340F06" w:rsidRDefault="002E12D5" w:rsidP="00FC50DB">
      <w:pPr>
        <w:pStyle w:val="Data"/>
        <w:rPr>
          <w:sz w:val="24"/>
          <w:shd w:val="clear" w:color="auto" w:fill="FFFFFF"/>
          <w:lang w:val="it-IT" w:eastAsia="en-US"/>
        </w:rPr>
      </w:pPr>
      <w:r w:rsidRPr="00340F06">
        <w:rPr>
          <w:sz w:val="24"/>
          <w:shd w:val="clear" w:color="auto" w:fill="FFFFFF"/>
          <w:lang w:val="it-IT" w:eastAsia="en-US"/>
        </w:rPr>
        <w:lastRenderedPageBreak/>
        <w:t>DELIVERABLE &amp; DEADLINES</w:t>
      </w:r>
    </w:p>
    <w:p w:rsidR="00FC50DB" w:rsidRPr="00FC50DB" w:rsidRDefault="00FC50DB" w:rsidP="00FC50DB">
      <w:pPr>
        <w:rPr>
          <w:shd w:val="clear" w:color="auto" w:fill="FFFFFF"/>
          <w:lang w:val="it-IT" w:eastAsia="en-US"/>
        </w:rPr>
      </w:pPr>
      <w:r w:rsidRPr="00FC50DB">
        <w:rPr>
          <w:shd w:val="clear" w:color="auto" w:fill="FFFFFF"/>
          <w:lang w:val="it-IT" w:eastAsia="en-US"/>
        </w:rPr>
        <w:t>Il cliente si aspetta una dimostrazione di un primo prototipo entro e non oltre il 20 gennaio 2018.</w:t>
      </w:r>
      <w:r>
        <w:rPr>
          <w:shd w:val="clear" w:color="auto" w:fill="FFFFFF"/>
          <w:lang w:val="it-IT" w:eastAsia="en-US"/>
        </w:rPr>
        <w:t xml:space="preserve"> Tutta la documentazione sarà accompagnata alla consegna del primo prototipo.</w:t>
      </w:r>
    </w:p>
    <w:sectPr w:rsidR="00FC50DB" w:rsidRPr="00FC50DB" w:rsidSect="004D293E">
      <w:headerReference w:type="default" r:id="rId23"/>
      <w:footerReference w:type="default" r:id="rId24"/>
      <w:footerReference w:type="first" r:id="rId25"/>
      <w:type w:val="continuous"/>
      <w:pgSz w:w="12240" w:h="15840" w:code="1"/>
      <w:pgMar w:top="1440" w:right="1008" w:bottom="1440" w:left="1008" w:header="283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1E8" w:rsidRDefault="004241E8">
      <w:pPr>
        <w:spacing w:before="0" w:after="0" w:line="240" w:lineRule="auto"/>
      </w:pPr>
      <w:r>
        <w:separator/>
      </w:r>
    </w:p>
    <w:p w:rsidR="004241E8" w:rsidRDefault="004241E8"/>
    <w:p w:rsidR="004241E8" w:rsidRDefault="004241E8"/>
    <w:p w:rsidR="004241E8" w:rsidRDefault="004241E8"/>
  </w:endnote>
  <w:endnote w:type="continuationSeparator" w:id="0">
    <w:p w:rsidR="004241E8" w:rsidRDefault="004241E8">
      <w:pPr>
        <w:spacing w:before="0" w:after="0" w:line="240" w:lineRule="auto"/>
      </w:pPr>
      <w:r>
        <w:continuationSeparator/>
      </w:r>
    </w:p>
    <w:p w:rsidR="004241E8" w:rsidRDefault="004241E8"/>
    <w:p w:rsidR="004241E8" w:rsidRDefault="004241E8"/>
    <w:p w:rsidR="004241E8" w:rsidRDefault="004241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79225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631F" w:rsidRDefault="00275370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31F" w:rsidRPr="00552E9D" w:rsidRDefault="00552E9D">
    <w:pPr>
      <w:pStyle w:val="Pidipagina"/>
      <w:rPr>
        <w:lang w:val="it-IT"/>
      </w:rPr>
    </w:pPr>
    <w:r>
      <w:rPr>
        <w:lang w:val="it-IT"/>
      </w:rPr>
      <w:t>Pasticciotto | Roman</w:t>
    </w:r>
    <w:r w:rsidR="00570DBC">
      <w:rPr>
        <w:lang w:val="it-IT"/>
      </w:rPr>
      <w:t>o</w:t>
    </w:r>
    <w:r>
      <w:rPr>
        <w:lang w:val="it-IT"/>
      </w:rPr>
      <w:t xml:space="preserve"> Antonio (0512104768) – Varone Giulio (0512104144)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1E8" w:rsidRDefault="004241E8">
      <w:pPr>
        <w:spacing w:before="0" w:after="0" w:line="240" w:lineRule="auto"/>
      </w:pPr>
      <w:r>
        <w:separator/>
      </w:r>
    </w:p>
    <w:p w:rsidR="004241E8" w:rsidRDefault="004241E8"/>
    <w:p w:rsidR="004241E8" w:rsidRDefault="004241E8"/>
    <w:p w:rsidR="004241E8" w:rsidRDefault="004241E8"/>
  </w:footnote>
  <w:footnote w:type="continuationSeparator" w:id="0">
    <w:p w:rsidR="004241E8" w:rsidRDefault="004241E8">
      <w:pPr>
        <w:spacing w:before="0" w:after="0" w:line="240" w:lineRule="auto"/>
      </w:pPr>
      <w:r>
        <w:continuationSeparator/>
      </w:r>
    </w:p>
    <w:p w:rsidR="004241E8" w:rsidRDefault="004241E8"/>
    <w:p w:rsidR="004241E8" w:rsidRDefault="004241E8"/>
    <w:p w:rsidR="004241E8" w:rsidRDefault="004241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BCA" w:rsidRPr="00D47BCA" w:rsidRDefault="00D47BCA" w:rsidP="00D47BCA">
    <w:pPr>
      <w:pStyle w:val="Intestazione"/>
      <w:rPr>
        <w:lang w:val="it-IT"/>
      </w:rPr>
    </w:pPr>
    <w:r w:rsidRPr="00D47BCA">
      <w:rPr>
        <w:lang w:val="it-IT"/>
      </w:rPr>
      <w:t>Pasticciotto | Romano Antonio (0512104768) – Varone Giulio (0512104144)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D5A7FA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10001B">
      <w:start w:val="1"/>
      <w:numFmt w:val="lowerRoman"/>
      <w:lvlText w:val="%2."/>
      <w:lvlJc w:val="righ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122B30"/>
    <w:multiLevelType w:val="hybridMultilevel"/>
    <w:tmpl w:val="F2D69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C7B2F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252D0"/>
    <w:multiLevelType w:val="hybridMultilevel"/>
    <w:tmpl w:val="574EAE0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178EA"/>
    <w:multiLevelType w:val="hybridMultilevel"/>
    <w:tmpl w:val="E656120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93215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C076E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A0B7B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A4C21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C68F6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4221A"/>
    <w:multiLevelType w:val="hybridMultilevel"/>
    <w:tmpl w:val="BB568CE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91089"/>
    <w:multiLevelType w:val="hybridMultilevel"/>
    <w:tmpl w:val="0436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574EA"/>
    <w:multiLevelType w:val="hybridMultilevel"/>
    <w:tmpl w:val="E7BCBCEA"/>
    <w:lvl w:ilvl="0" w:tplc="CD0CCE26">
      <w:start w:val="1"/>
      <w:numFmt w:val="lowerLetter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F05A1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1443F"/>
    <w:multiLevelType w:val="hybridMultilevel"/>
    <w:tmpl w:val="B34AB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7211"/>
    <w:multiLevelType w:val="hybridMultilevel"/>
    <w:tmpl w:val="B214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30FCA"/>
    <w:multiLevelType w:val="hybridMultilevel"/>
    <w:tmpl w:val="D748A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97F40"/>
    <w:multiLevelType w:val="hybridMultilevel"/>
    <w:tmpl w:val="33E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C36DC"/>
    <w:multiLevelType w:val="hybridMultilevel"/>
    <w:tmpl w:val="00A8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7"/>
  </w:num>
  <w:num w:numId="5">
    <w:abstractNumId w:val="2"/>
  </w:num>
  <w:num w:numId="6">
    <w:abstractNumId w:val="12"/>
  </w:num>
  <w:num w:numId="7">
    <w:abstractNumId w:val="16"/>
  </w:num>
  <w:num w:numId="8">
    <w:abstractNumId w:val="13"/>
  </w:num>
  <w:num w:numId="9">
    <w:abstractNumId w:val="18"/>
  </w:num>
  <w:num w:numId="10">
    <w:abstractNumId w:val="8"/>
  </w:num>
  <w:num w:numId="11">
    <w:abstractNumId w:val="11"/>
  </w:num>
  <w:num w:numId="12">
    <w:abstractNumId w:val="15"/>
  </w:num>
  <w:num w:numId="13">
    <w:abstractNumId w:val="5"/>
  </w:num>
  <w:num w:numId="14">
    <w:abstractNumId w:val="7"/>
  </w:num>
  <w:num w:numId="15">
    <w:abstractNumId w:val="3"/>
  </w:num>
  <w:num w:numId="16">
    <w:abstractNumId w:val="9"/>
  </w:num>
  <w:num w:numId="17">
    <w:abstractNumId w:val="14"/>
  </w:num>
  <w:num w:numId="18">
    <w:abstractNumId w:val="6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9D"/>
    <w:rsid w:val="00007C7D"/>
    <w:rsid w:val="000232DD"/>
    <w:rsid w:val="000252C0"/>
    <w:rsid w:val="00027669"/>
    <w:rsid w:val="00072501"/>
    <w:rsid w:val="00072E36"/>
    <w:rsid w:val="0008202D"/>
    <w:rsid w:val="000A00AF"/>
    <w:rsid w:val="000A1B45"/>
    <w:rsid w:val="000B644F"/>
    <w:rsid w:val="000D468B"/>
    <w:rsid w:val="000E3487"/>
    <w:rsid w:val="000F3CA5"/>
    <w:rsid w:val="0013179A"/>
    <w:rsid w:val="00156EAB"/>
    <w:rsid w:val="001B6CE8"/>
    <w:rsid w:val="001D27C1"/>
    <w:rsid w:val="001E52B2"/>
    <w:rsid w:val="001E79C0"/>
    <w:rsid w:val="001F4765"/>
    <w:rsid w:val="00207395"/>
    <w:rsid w:val="00211580"/>
    <w:rsid w:val="00224477"/>
    <w:rsid w:val="00231821"/>
    <w:rsid w:val="00247B80"/>
    <w:rsid w:val="00253B87"/>
    <w:rsid w:val="00257546"/>
    <w:rsid w:val="00272A89"/>
    <w:rsid w:val="00275370"/>
    <w:rsid w:val="0027730E"/>
    <w:rsid w:val="002822D0"/>
    <w:rsid w:val="00295E20"/>
    <w:rsid w:val="002A6B57"/>
    <w:rsid w:val="002B4985"/>
    <w:rsid w:val="002C4295"/>
    <w:rsid w:val="002E12D5"/>
    <w:rsid w:val="00302F41"/>
    <w:rsid w:val="00306EDC"/>
    <w:rsid w:val="00316553"/>
    <w:rsid w:val="00331E10"/>
    <w:rsid w:val="00335E66"/>
    <w:rsid w:val="00340F06"/>
    <w:rsid w:val="0036313C"/>
    <w:rsid w:val="00363D78"/>
    <w:rsid w:val="003879CA"/>
    <w:rsid w:val="003A2BA7"/>
    <w:rsid w:val="003F279D"/>
    <w:rsid w:val="003F4044"/>
    <w:rsid w:val="00411BE1"/>
    <w:rsid w:val="004241E8"/>
    <w:rsid w:val="004336AF"/>
    <w:rsid w:val="00482B5D"/>
    <w:rsid w:val="00494EDD"/>
    <w:rsid w:val="00497B6C"/>
    <w:rsid w:val="004B631F"/>
    <w:rsid w:val="004D293E"/>
    <w:rsid w:val="0050310F"/>
    <w:rsid w:val="0052233C"/>
    <w:rsid w:val="00552E9D"/>
    <w:rsid w:val="00554AA6"/>
    <w:rsid w:val="00557B8E"/>
    <w:rsid w:val="00570DBC"/>
    <w:rsid w:val="0059395F"/>
    <w:rsid w:val="00596A42"/>
    <w:rsid w:val="005A5FB4"/>
    <w:rsid w:val="005B7574"/>
    <w:rsid w:val="005C7308"/>
    <w:rsid w:val="005E0866"/>
    <w:rsid w:val="005F37E2"/>
    <w:rsid w:val="005F50A7"/>
    <w:rsid w:val="00606535"/>
    <w:rsid w:val="00612CBD"/>
    <w:rsid w:val="00624C95"/>
    <w:rsid w:val="006258D2"/>
    <w:rsid w:val="00637DD9"/>
    <w:rsid w:val="00647D39"/>
    <w:rsid w:val="00650C15"/>
    <w:rsid w:val="00692755"/>
    <w:rsid w:val="006A291B"/>
    <w:rsid w:val="006B4F24"/>
    <w:rsid w:val="00743623"/>
    <w:rsid w:val="00744C52"/>
    <w:rsid w:val="00770A8C"/>
    <w:rsid w:val="00776E57"/>
    <w:rsid w:val="00790A05"/>
    <w:rsid w:val="007916A7"/>
    <w:rsid w:val="007B1423"/>
    <w:rsid w:val="007D43C3"/>
    <w:rsid w:val="007D7C21"/>
    <w:rsid w:val="007E556A"/>
    <w:rsid w:val="007F0DC1"/>
    <w:rsid w:val="008053AE"/>
    <w:rsid w:val="008177CD"/>
    <w:rsid w:val="00833B94"/>
    <w:rsid w:val="00845B44"/>
    <w:rsid w:val="00862492"/>
    <w:rsid w:val="008677FD"/>
    <w:rsid w:val="008C071A"/>
    <w:rsid w:val="008C3BE4"/>
    <w:rsid w:val="00910D07"/>
    <w:rsid w:val="00913D6C"/>
    <w:rsid w:val="00941E28"/>
    <w:rsid w:val="00950271"/>
    <w:rsid w:val="00950EE1"/>
    <w:rsid w:val="00963A96"/>
    <w:rsid w:val="00985C0F"/>
    <w:rsid w:val="009A6F6B"/>
    <w:rsid w:val="009C1D00"/>
    <w:rsid w:val="009E7622"/>
    <w:rsid w:val="009F224F"/>
    <w:rsid w:val="00A00444"/>
    <w:rsid w:val="00A058C0"/>
    <w:rsid w:val="00A27605"/>
    <w:rsid w:val="00A27EA4"/>
    <w:rsid w:val="00A4669B"/>
    <w:rsid w:val="00A52FBD"/>
    <w:rsid w:val="00A734DD"/>
    <w:rsid w:val="00A8495E"/>
    <w:rsid w:val="00AA71C6"/>
    <w:rsid w:val="00AC24C6"/>
    <w:rsid w:val="00AC4818"/>
    <w:rsid w:val="00AD769A"/>
    <w:rsid w:val="00AF5B1B"/>
    <w:rsid w:val="00B018B6"/>
    <w:rsid w:val="00B02319"/>
    <w:rsid w:val="00B14F76"/>
    <w:rsid w:val="00B309FB"/>
    <w:rsid w:val="00B37501"/>
    <w:rsid w:val="00B46E15"/>
    <w:rsid w:val="00B62FE1"/>
    <w:rsid w:val="00B87E62"/>
    <w:rsid w:val="00B94585"/>
    <w:rsid w:val="00BB1567"/>
    <w:rsid w:val="00BF575D"/>
    <w:rsid w:val="00C03F09"/>
    <w:rsid w:val="00C059E0"/>
    <w:rsid w:val="00C36299"/>
    <w:rsid w:val="00C709E0"/>
    <w:rsid w:val="00C7285F"/>
    <w:rsid w:val="00C7315F"/>
    <w:rsid w:val="00C847AC"/>
    <w:rsid w:val="00CB281A"/>
    <w:rsid w:val="00CB3586"/>
    <w:rsid w:val="00CF2630"/>
    <w:rsid w:val="00CF6A7A"/>
    <w:rsid w:val="00D14CCC"/>
    <w:rsid w:val="00D262E3"/>
    <w:rsid w:val="00D26327"/>
    <w:rsid w:val="00D35096"/>
    <w:rsid w:val="00D41604"/>
    <w:rsid w:val="00D47BCA"/>
    <w:rsid w:val="00D51E91"/>
    <w:rsid w:val="00D6482E"/>
    <w:rsid w:val="00DB6E21"/>
    <w:rsid w:val="00DB7FAC"/>
    <w:rsid w:val="00DC6DF9"/>
    <w:rsid w:val="00E04A9B"/>
    <w:rsid w:val="00E07C60"/>
    <w:rsid w:val="00E25726"/>
    <w:rsid w:val="00E262FF"/>
    <w:rsid w:val="00E5367E"/>
    <w:rsid w:val="00E725C3"/>
    <w:rsid w:val="00E75D2B"/>
    <w:rsid w:val="00E97356"/>
    <w:rsid w:val="00EA6742"/>
    <w:rsid w:val="00EB6D54"/>
    <w:rsid w:val="00EC3F9D"/>
    <w:rsid w:val="00EC6A15"/>
    <w:rsid w:val="00EE1D7F"/>
    <w:rsid w:val="00F05F76"/>
    <w:rsid w:val="00F1123E"/>
    <w:rsid w:val="00F36581"/>
    <w:rsid w:val="00F72CDA"/>
    <w:rsid w:val="00F765D5"/>
    <w:rsid w:val="00F970E5"/>
    <w:rsid w:val="00FC50DB"/>
    <w:rsid w:val="00FD48E4"/>
    <w:rsid w:val="00FE46B2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C6F39"/>
  <w15:chartTrackingRefBased/>
  <w15:docId w15:val="{84792996-A419-D545-8242-DAE55AC7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ddress">
    <w:name w:val="Address"/>
    <w:basedOn w:val="Normale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ellanormale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Didascalia">
    <w:name w:val="caption"/>
    <w:basedOn w:val="Normale"/>
    <w:next w:val="Normale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Formuladichiusura">
    <w:name w:val="Closing"/>
    <w:basedOn w:val="Normale"/>
    <w:link w:val="FormuladichiusuraCarattere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32"/>
    <w:rPr>
      <w:rFonts w:eastAsiaTheme="minorEastAsia"/>
      <w:bCs/>
      <w:caps/>
      <w:spacing w:val="28"/>
      <w:szCs w:val="18"/>
    </w:rPr>
  </w:style>
  <w:style w:type="paragraph" w:styleId="Firma">
    <w:name w:val="Signature"/>
    <w:basedOn w:val="Normale"/>
    <w:link w:val="FirmaCarattere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FirmaCarattere">
    <w:name w:val="Firma Carattere"/>
    <w:basedOn w:val="Carpredefinitoparagrafo"/>
    <w:link w:val="Firma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a">
    <w:name w:val="Date"/>
    <w:basedOn w:val="Normale"/>
    <w:link w:val="DataCarattere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aCarattere">
    <w:name w:val="Data Carattere"/>
    <w:basedOn w:val="Carpredefinitoparagrafo"/>
    <w:link w:val="Data"/>
    <w:uiPriority w:val="1"/>
    <w:rPr>
      <w:b/>
      <w:spacing w:val="28"/>
      <w:sz w:val="32"/>
    </w:rPr>
  </w:style>
  <w:style w:type="character" w:styleId="Enfasicorsivo">
    <w:name w:val="Emphasis"/>
    <w:basedOn w:val="Carpredefinitoparagrafo"/>
    <w:uiPriority w:val="20"/>
    <w:semiHidden/>
    <w:unhideWhenUsed/>
    <w:qFormat/>
    <w:rPr>
      <w:i/>
      <w:iCs/>
      <w:color w:val="F98723" w:themeColor="accent2"/>
    </w:rPr>
  </w:style>
  <w:style w:type="paragraph" w:styleId="Titolo">
    <w:name w:val="Title"/>
    <w:basedOn w:val="Normale"/>
    <w:next w:val="Normale"/>
    <w:link w:val="TitoloCarattere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/>
      <w:iCs/>
      <w:color w:val="F98723" w:themeColor="accent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Tabellaelenco3-colore1">
    <w:name w:val="List Table 3 Accent 1"/>
    <w:basedOn w:val="Tabellanorma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  <w:color w:val="0072C6" w:themeColor="accent1"/>
      <w:sz w:val="24"/>
      <w:szCs w:val="24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0072C6" w:themeColor="accent1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0072C6" w:themeColor="accent1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Carattere">
    <w:name w:val="Titolo Carattere"/>
    <w:basedOn w:val="Carpredefinitoparagrafo"/>
    <w:link w:val="Titolo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3"/>
    <w:rPr>
      <w:rFonts w:asciiTheme="majorHAnsi" w:hAnsiTheme="majorHAnsi"/>
      <w:caps/>
      <w:color w:val="0072C6" w:themeColor="accent1"/>
      <w:sz w:val="72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FFFFFF" w:themeColor="background1"/>
      <w:shd w:val="clear" w:color="auto" w:fill="0072C6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0072C6" w:themeColor="accent1"/>
    </w:rPr>
  </w:style>
  <w:style w:type="paragraph" w:styleId="Intestazione">
    <w:name w:val="header"/>
    <w:basedOn w:val="Normale"/>
    <w:link w:val="IntestazioneCarattere"/>
    <w:uiPriority w:val="99"/>
    <w:unhideWhenUsed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aragrafoelenco">
    <w:name w:val="List Paragraph"/>
    <w:basedOn w:val="Normale"/>
    <w:uiPriority w:val="34"/>
    <w:unhideWhenUsed/>
    <w:qFormat/>
    <w:rsid w:val="00E2572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52C0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52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tonioromano/Library/Containers/com.microsoft.Word/Data/Library/Application%20Support/Microsoft/Office/16.0/DTS/en-US%7bF258D101-00B6-CC4E-80A3-ED2397E49033%7d/%7b190E5943-768F-DE4F-9E55-5B116B96BFC6%7dtf10002073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F1B302-1F61-6D4C-B596-376B4929E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{190E5943-768F-DE4F-9E55-5B116B96BFC6}tf10002073.dotx</Template>
  <TotalTime>354</TotalTime>
  <Pages>15</Pages>
  <Words>1939</Words>
  <Characters>11057</Characters>
  <Application>Microsoft Office Word</Application>
  <DocSecurity>0</DocSecurity>
  <Lines>92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Romano</dc:creator>
  <cp:keywords/>
  <dc:description/>
  <cp:lastModifiedBy>Antonio Romano</cp:lastModifiedBy>
  <cp:revision>80</cp:revision>
  <cp:lastPrinted>2018-10-15T09:31:00Z</cp:lastPrinted>
  <dcterms:created xsi:type="dcterms:W3CDTF">2018-10-16T20:16:00Z</dcterms:created>
  <dcterms:modified xsi:type="dcterms:W3CDTF">2019-01-09T13:33:00Z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